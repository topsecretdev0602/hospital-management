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160" w:vertAnchor="text" w:horzAnchor="margin" w:tblpXSpec="center" w:tblpY="150"/>
        <w:tblW w:w="107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705"/>
        <w:gridCol w:w="4680"/>
        <w:gridCol w:w="1080"/>
        <w:gridCol w:w="990"/>
        <w:gridCol w:w="900"/>
        <w:gridCol w:w="1415"/>
      </w:tblGrid>
      <w:tr w:rsidRPr="009E1459" w:rsidR="003541D2" w:rsidTr="00585792">
        <w:trPr>
          <w:trHeight w:val="278"/>
        </w:trPr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9E1459" w:rsidR="003541D2" w:rsidP="00D353EF" w:rsidRDefault="003541D2">
            <w:pPr>
              <w:spacing w:line="256" w:lineRule="auto"/>
              <w:ind w:right="92"/>
              <w:jc w:val="both"/>
              <w:rPr>
                <w:i/>
                <w:color w:val="171717" w:themeColor="background2" w:themeShade="1A"/>
              </w:rPr>
            </w:pPr>
            <w:r w:rsidRPr="009E1459">
              <w:rPr>
                <w:i/>
                <w:color w:val="171717" w:themeColor="background2" w:themeShade="1A"/>
                <w:sz w:val="22"/>
              </w:rPr>
              <w:t xml:space="preserve">Name        :-        </w:t>
            </w:r>
          </w:p>
        </w:tc>
        <w:sdt>
          <w:sdtPr>
            <w:rPr>
              <w:i/>
              <w:color w:val="171717" w:themeColor="background2" w:themeShade="1A"/>
            </w:rPr>
            <w:alias w:val="PatientName"/>
            <w:tag w:val="PatientName"/>
            <w:id w:val="-2045126876"/>
            <w:placeholder>
              <w:docPart w:val="D2DFB207387F45CC80E509573B9D20FD"/>
            </w:placeholder>
            <w:temporary/>
            <w:showingPlcHdr/>
          </w:sdtPr>
          <w:sdtEndPr/>
          <w:sdtContent>
            <w:tc>
              <w:tcPr>
                <w:tcW w:w="468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hideMark/>
              </w:tcPr>
              <w:p w:rsidRPr="009E1459" w:rsidR="003541D2" w:rsidP="00D353EF" w:rsidRDefault="00F266A5">
                <w:pPr>
                  <w:tabs>
                    <w:tab w:val="center" w:pos="2433"/>
                  </w:tabs>
                  <w:spacing w:line="256" w:lineRule="auto"/>
                  <w:jc w:val="both"/>
                  <w:rPr>
                    <w:i/>
                    <w:color w:val="171717" w:themeColor="background2" w:themeShade="1A"/>
                  </w:rPr>
                </w:pPr>
                <w:r>
                  <w:rPr>
                    <w:rStyle w:val="PlaceholderText"/>
                  </w:rPr>
                  <w:t xml:space="default">Nagesh Bulbule (MNK12498)</w:t>
                </w:r>
              </w:p>
            </w:tc>
          </w:sdtContent>
        </w:sdt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9E1459" w:rsidR="003541D2" w:rsidP="00D353EF" w:rsidRDefault="003541D2">
            <w:pPr>
              <w:spacing w:line="256" w:lineRule="auto"/>
              <w:jc w:val="both"/>
              <w:rPr>
                <w:i/>
                <w:color w:val="171717" w:themeColor="background2" w:themeShade="1A"/>
              </w:rPr>
            </w:pPr>
            <w:r w:rsidRPr="009E1459">
              <w:rPr>
                <w:i/>
                <w:color w:val="171717" w:themeColor="background2" w:themeShade="1A"/>
                <w:sz w:val="22"/>
              </w:rPr>
              <w:t>Age:-</w:t>
            </w:r>
          </w:p>
        </w:tc>
        <w:sdt>
          <w:sdtPr>
            <w:rPr>
              <w:i/>
              <w:color w:val="171717" w:themeColor="background2" w:themeShade="1A"/>
            </w:rPr>
            <w:alias w:val="Age"/>
            <w:tag w:val="Age"/>
            <w:id w:val="-1155443164"/>
            <w:placeholder>
              <w:docPart w:val="44AB360668C74C3E8FD52AFA395CD790"/>
            </w:placeholder>
            <w:showingPlcHdr/>
          </w:sdtPr>
          <w:sdtEndPr/>
          <w:sdtContent>
            <w:tc>
              <w:tcPr>
                <w:tcW w:w="99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hideMark/>
              </w:tcPr>
              <w:p w:rsidRPr="009E1459" w:rsidR="003541D2" w:rsidP="00D353EF" w:rsidRDefault="00F266A5">
                <w:pPr>
                  <w:spacing w:line="256" w:lineRule="auto"/>
                  <w:jc w:val="both"/>
                  <w:rPr>
                    <w:i/>
                    <w:color w:val="171717" w:themeColor="background2" w:themeShade="1A"/>
                  </w:rPr>
                </w:pPr>
                <w:r>
                  <w:rPr>
                    <w:rStyle w:val="PlaceholderText"/>
                  </w:rPr>
                  <w:t xml:space="default">25Y</w:t>
                </w:r>
              </w:p>
            </w:tc>
          </w:sdtContent>
        </w:sdt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9E1459" w:rsidR="003541D2" w:rsidP="00D353EF" w:rsidRDefault="003541D2">
            <w:pPr>
              <w:spacing w:line="256" w:lineRule="auto"/>
              <w:jc w:val="both"/>
              <w:rPr>
                <w:i/>
                <w:color w:val="171717" w:themeColor="background2" w:themeShade="1A"/>
              </w:rPr>
            </w:pPr>
            <w:r w:rsidRPr="009E1459">
              <w:rPr>
                <w:i/>
                <w:color w:val="171717" w:themeColor="background2" w:themeShade="1A"/>
                <w:sz w:val="22"/>
              </w:rPr>
              <w:t>Sex :-</w:t>
            </w:r>
          </w:p>
        </w:tc>
        <w:sdt>
          <w:sdtPr>
            <w:rPr>
              <w:i/>
              <w:color w:val="171717" w:themeColor="background2" w:themeShade="1A"/>
            </w:rPr>
            <w:alias w:val="Sex"/>
            <w:tag w:val="Sex"/>
            <w:id w:val="-1426957935"/>
            <w:placeholder>
              <w:docPart w:val="68BEFEBB2D5F420990E9CAAF6AE4F508"/>
            </w:placeholder>
            <w:showingPlcHdr/>
          </w:sdtPr>
          <w:sdtEndPr/>
          <w:sdtContent>
            <w:tc>
              <w:tcPr>
                <w:tcW w:w="1415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hideMark/>
              </w:tcPr>
              <w:p w:rsidRPr="009E1459" w:rsidR="003541D2" w:rsidP="00661FFC" w:rsidRDefault="00661FFC">
                <w:pPr>
                  <w:spacing w:line="256" w:lineRule="auto"/>
                  <w:jc w:val="both"/>
                  <w:rPr>
                    <w:i/>
                    <w:color w:val="171717" w:themeColor="background2" w:themeShade="1A"/>
                  </w:rPr>
                </w:pPr>
                <w:r>
                  <w:rPr>
                    <w:i/>
                    <w:color w:val="171717" w:themeColor="background2" w:themeShade="1A"/>
                  </w:rPr>
                  <w:t xml:space="default">Male</w:t>
                </w:r>
              </w:p>
            </w:tc>
          </w:sdtContent>
        </w:sdt>
      </w:tr>
      <w:tr w:rsidRPr="009E1459" w:rsidR="003541D2" w:rsidTr="00585792">
        <w:trPr>
          <w:trHeight w:val="296"/>
        </w:trPr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9E1459" w:rsidR="003541D2" w:rsidP="00D353EF" w:rsidRDefault="003541D2">
            <w:pPr>
              <w:spacing w:line="256" w:lineRule="auto"/>
              <w:jc w:val="both"/>
              <w:rPr>
                <w:i/>
                <w:color w:val="171717" w:themeColor="background2" w:themeShade="1A"/>
              </w:rPr>
            </w:pPr>
            <w:r w:rsidRPr="009E1459">
              <w:rPr>
                <w:i/>
                <w:color w:val="171717" w:themeColor="background2" w:themeShade="1A"/>
                <w:sz w:val="22"/>
              </w:rPr>
              <w:t>Referred by:-</w:t>
            </w:r>
          </w:p>
        </w:tc>
        <w:sdt>
          <w:sdtPr>
            <w:rPr>
              <w:i/>
              <w:sz w:val="18"/>
            </w:rPr>
            <w:alias w:val="ReferredBy"/>
            <w:tag w:val="ReferredBy"/>
            <w:id w:val="1402400208"/>
            <w:placeholder>
              <w:docPart w:val="C2B92F1E2D6B4E7B89324BBAA8DE22DA"/>
            </w:placeholder>
            <w:showingPlcHdr/>
          </w:sdtPr>
          <w:sdtEndPr/>
          <w:sdtContent>
            <w:tc>
              <w:tcPr>
                <w:tcW w:w="468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hideMark/>
              </w:tcPr>
              <w:p w:rsidRPr="009E1459" w:rsidR="003541D2" w:rsidP="00CD5730" w:rsidRDefault="00F266A5">
                <w:pPr>
                  <w:spacing w:line="256" w:lineRule="auto"/>
                  <w:rPr>
                    <w:i/>
                    <w:sz w:val="18"/>
                  </w:rPr>
                </w:pPr>
                <w:r>
                  <w:rPr>
                    <w:rStyle w:val="PlaceholderText"/>
                    <w:rFonts w:eastAsiaTheme="minorHAnsi"/>
                  </w:rPr>
                  <w:t xml:space="default"/>
                </w:r>
              </w:p>
            </w:tc>
          </w:sdtContent>
        </w:sdt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9E1459" w:rsidR="003541D2" w:rsidP="00D353EF" w:rsidRDefault="003541D2">
            <w:pPr>
              <w:spacing w:line="256" w:lineRule="auto"/>
              <w:jc w:val="both"/>
              <w:rPr>
                <w:i/>
                <w:color w:val="171717" w:themeColor="background2" w:themeShade="1A"/>
              </w:rPr>
            </w:pPr>
            <w:r w:rsidRPr="009E1459">
              <w:rPr>
                <w:i/>
                <w:color w:val="171717" w:themeColor="background2" w:themeShade="1A"/>
                <w:sz w:val="22"/>
              </w:rPr>
              <w:t>Lab No.:-</w:t>
            </w:r>
          </w:p>
        </w:tc>
        <w:sdt>
          <w:sdtPr>
            <w:rPr>
              <w:i/>
              <w:color w:val="171717" w:themeColor="background2" w:themeShade="1A"/>
            </w:rPr>
            <w:alias w:val="LabNo"/>
            <w:tag w:val="LabNo"/>
            <w:id w:val="-1363272796"/>
            <w:placeholder>
              <w:docPart w:val="7D6D8C8B85CE4936B50B71055AC9B8F6"/>
            </w:placeholder>
            <w:showingPlcHdr/>
          </w:sdtPr>
          <w:sdtEndPr/>
          <w:sdtContent>
            <w:tc>
              <w:tcPr>
                <w:tcW w:w="99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hideMark/>
              </w:tcPr>
              <w:p w:rsidRPr="009E1459" w:rsidR="003541D2" w:rsidP="00D353EF" w:rsidRDefault="00F266A5">
                <w:pPr>
                  <w:spacing w:line="256" w:lineRule="auto"/>
                  <w:jc w:val="both"/>
                  <w:rPr>
                    <w:i/>
                    <w:color w:val="171717" w:themeColor="background2" w:themeShade="1A"/>
                  </w:rPr>
                </w:pPr>
                <w:r>
                  <w:rPr>
                    <w:rStyle w:val="PlaceholderText"/>
                    <w:rFonts w:eastAsiaTheme="minorHAnsi"/>
                  </w:rPr>
                  <w:t xml:space="default">0</w:t>
                </w:r>
              </w:p>
            </w:tc>
          </w:sdtContent>
        </w:sdt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9E1459" w:rsidR="003541D2" w:rsidP="00D353EF" w:rsidRDefault="003541D2">
            <w:pPr>
              <w:spacing w:line="256" w:lineRule="auto"/>
              <w:jc w:val="both"/>
              <w:rPr>
                <w:i/>
                <w:color w:val="171717" w:themeColor="background2" w:themeShade="1A"/>
              </w:rPr>
            </w:pPr>
            <w:r w:rsidRPr="009E1459">
              <w:rPr>
                <w:i/>
                <w:color w:val="171717" w:themeColor="background2" w:themeShade="1A"/>
                <w:sz w:val="22"/>
              </w:rPr>
              <w:t>Date:-</w:t>
            </w:r>
          </w:p>
        </w:tc>
        <w:sdt>
          <w:sdtPr>
            <w:rPr>
              <w:i/>
              <w:color w:val="171717" w:themeColor="background2" w:themeShade="1A"/>
            </w:rPr>
            <w:alias w:val="Date"/>
            <w:tag w:val="Date"/>
            <w:id w:val="-1054770337"/>
            <w:placeholder>
              <w:docPart w:val="3B44A948DED94692B40DDD8B2B921683"/>
            </w:placeholder>
            <w:showingPlcHdr/>
          </w:sdtPr>
          <w:sdtEndPr/>
          <w:sdtContent>
            <w:tc>
              <w:tcPr>
                <w:tcW w:w="1415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hideMark/>
              </w:tcPr>
              <w:p w:rsidRPr="009E1459" w:rsidR="003541D2" w:rsidP="00D353EF" w:rsidRDefault="00F266A5">
                <w:pPr>
                  <w:spacing w:line="256" w:lineRule="auto"/>
                  <w:jc w:val="both"/>
                  <w:rPr>
                    <w:i/>
                    <w:color w:val="171717" w:themeColor="background2" w:themeShade="1A"/>
                  </w:rPr>
                </w:pPr>
                <w:r>
                  <w:rPr>
                    <w:rStyle w:val="PlaceholderText"/>
                    <w:rFonts w:eastAsiaTheme="minorHAnsi"/>
                  </w:rPr>
                  <w:t xml:space="default">24-10-2017</w:t>
                </w:r>
              </w:p>
            </w:tc>
          </w:sdtContent>
        </w:sdt>
      </w:tr>
    </w:tbl>
    <w:p w:rsidRPr="00E03B19" w:rsidR="00E43B23" w:rsidP="00E43B23" w:rsidRDefault="00E43B23">
      <w:pPr>
        <w:tabs>
          <w:tab w:val="left" w:pos="1995"/>
        </w:tabs>
        <w:jc w:val="both"/>
        <w:rPr>
          <w:bCs/>
          <w:color w:val="000000"/>
          <w:sz w:val="22"/>
          <w:szCs w:val="20"/>
        </w:rPr>
      </w:pPr>
    </w:p>
    <w:p w:rsidRPr="009E1459" w:rsidR="00367CF7" w:rsidP="00E43B23" w:rsidRDefault="00E43B23">
      <w:pPr>
        <w:tabs>
          <w:tab w:val="left" w:pos="1995"/>
        </w:tabs>
        <w:jc w:val="center"/>
        <w:rPr>
          <w:i/>
        </w:rPr>
      </w:pPr>
      <w:r w:rsidRPr="00E03B19">
        <w:rPr>
          <w:b/>
          <w:bCs/>
          <w:color w:val="000000"/>
          <w:sz w:val="22"/>
          <w:szCs w:val="20"/>
          <w:u w:val="double"/>
        </w:rPr>
        <w:t>BIO-CHEMISTRY EXAMINATION REPORT</w:t>
      </w:r>
    </w:p>
    <w:tbl>
      <w:tblPr>
        <w:tblpPr w:leftFromText="180" w:rightFromText="180" w:vertAnchor="text" w:horzAnchor="margin" w:tblpX="-730" w:tblpY="447"/>
        <w:tblW w:w="10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000" w:firstRow="0" w:lastRow="0" w:firstColumn="0" w:lastColumn="0" w:noHBand="0" w:noVBand="0"/>
        <w:tblCaption w:val="ReportTable"/>
      </w:tblPr>
      <w:tblGrid>
        <w:gridCol w:w="4045"/>
        <w:gridCol w:w="2160"/>
        <w:gridCol w:w="4680"/>
      </w:tblGrid>
      <w:tr w:rsidRPr="004D032D" w:rsidR="009736DB" w:rsidTr="009736DB">
        <w:trPr>
          <w:trHeight w:val="239"/>
        </w:trPr>
        <w:tc>
          <w:tcPr>
            <w:tcW w:w="4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D615E" w:rsidR="009736DB" w:rsidP="00FD615E" w:rsidRDefault="009736DB">
            <w:pPr>
              <w:pStyle w:val="Heading8"/>
              <w:framePr w:hSpace="0" w:wrap="auto" w:hAnchor="text" w:vAnchor="margin" w:xAlign="left" w:yAlign="inline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1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D615E" w:rsidR="009736DB" w:rsidP="00FD615E" w:rsidRDefault="009736DB">
            <w:pPr>
              <w:pStyle w:val="Heading8"/>
              <w:framePr w:hSpace="0" w:wrap="auto" w:hAnchor="text" w:vAnchor="margin" w:xAlign="left" w:yAlign="inline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1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D615E" w:rsidR="009736DB" w:rsidP="00FD615E" w:rsidRDefault="009736DB">
            <w:pPr>
              <w:pStyle w:val="Heading8"/>
              <w:framePr w:hSpace="0" w:wrap="auto" w:hAnchor="text" w:vAnchor="margin" w:xAlign="left" w:yAlign="inline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1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Normal Range</w:t>
            </w:r>
          </w:p>
        </w:tc>
      </w:tr>
      <w:tblPr>
        <w:tblBorders>
          <w:insideH w:val="thick" w:color="CC0000"/>
          <w:insideV w:val="thick" w:color="CC0000"/>
        </w:tblBorders>
      </w:tblPr>
    </w:tbl>
    <w:p w:rsidR="005B491F" w:rsidP="005B491F" w:rsidRDefault="005B491F">
      <w:pPr>
        <w:rPr>
          <w:b/>
        </w:rPr>
      </w:pPr>
    </w:p>
    <w:p w:rsidR="00CF117A" w:rsidP="005B491F" w:rsidRDefault="00CF117A">
      <w:pPr>
        <w:rPr>
          <w:b/>
        </w:rPr>
      </w:pPr>
    </w:p>
    <w:p w:rsidR="005B491F" w:rsidP="005B491F" w:rsidRDefault="005B491F">
      <w:pPr>
        <w:rPr>
          <w:b/>
        </w:rPr>
      </w:pPr>
    </w:p>
    <w:p w:rsidR="00CF117A" w:rsidP="005B491F" w:rsidRDefault="00CF117A">
      <w:pPr>
        <w:rPr>
          <w:b/>
        </w:rPr>
      </w:pPr>
    </w:p>
    <w:p w:rsidR="00494071" w:rsidP="005B491F" w:rsidRDefault="00494071">
      <w:pPr>
        <w:rPr>
          <w:b/>
        </w:rPr>
      </w:pPr>
    </w:p>
    <w:sdt>
      <w:sdtPr>
        <w:rPr>
          <w:b/>
        </w:rPr>
        <w:alias w:val="Comments"/>
        <w:tag w:val="Comments"/>
        <w:id w:val="461689312"/>
        <w:placeholder>
          <w:docPart w:val="DefaultPlaceholder_1081868574"/>
        </w:placeholder>
        <w:showingPlcHdr/>
      </w:sdtPr>
      <w:sdtContent>
        <w:bookmarkStart w:name="_GoBack" w:displacedByCustomXml="prev" w:id="0"/>
        <w:p w:rsidR="00494071" w:rsidP="005E27FC" w:rsidRDefault="005E27FC">
          <w:pPr>
            <w:jc w:val="center"/>
            <w:rPr>
              <w:b/>
            </w:rPr>
          </w:pPr>
          <w:r w:rsidRPr="009720B0">
            <w:rPr>
              <w:rStyle w:val="PlaceholderText"/>
              <w:rFonts w:eastAsiaTheme="minorHAnsi"/>
              <w:sz w:val="28"/>
              <w:szCs w:val="28"/>
            </w:rPr>
            <w:t xml:space="default"/>
          </w:r>
        </w:p>
        <w:bookmarkEnd w:displacedByCustomXml="next" w:id="0"/>
      </w:sdtContent>
    </w:sdt>
    <w:p w:rsidR="00494071" w:rsidP="005B491F" w:rsidRDefault="00494071">
      <w:pPr>
        <w:rPr>
          <w:b/>
        </w:rPr>
      </w:pPr>
    </w:p>
    <w:p w:rsidR="00494071" w:rsidP="005B491F" w:rsidRDefault="00494071">
      <w:pPr>
        <w:rPr>
          <w:b/>
        </w:rPr>
      </w:pPr>
    </w:p>
    <w:p w:rsidR="00494071" w:rsidP="005B491F" w:rsidRDefault="00494071">
      <w:pPr>
        <w:rPr>
          <w:b/>
        </w:rPr>
      </w:pPr>
    </w:p>
    <w:p w:rsidR="00705F93" w:rsidP="005B491F" w:rsidRDefault="00705F93">
      <w:pPr>
        <w:rPr>
          <w:b/>
        </w:rPr>
      </w:pPr>
    </w:p>
    <w:p w:rsidR="00CF117A" w:rsidP="005B491F" w:rsidRDefault="00CF117A">
      <w:pPr>
        <w:rPr>
          <w:b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69CD" w:rsidTr="003F6AF2">
        <w:tc>
          <w:tcPr>
            <w:tcW w:w="3116" w:type="dxa"/>
          </w:tcPr>
          <w:p w:rsidR="002B69CD" w:rsidP="003F6AF2" w:rsidRDefault="002B69CD">
            <w:pPr>
              <w:rPr>
                <w:b/>
                <w:color w:val="2E74B5" w:themeColor="accent1" w:themeShade="BF"/>
              </w:rPr>
            </w:pPr>
            <w:r w:rsidRPr="00705F93">
              <w:rPr>
                <w:b/>
                <w:color w:val="2E74B5" w:themeColor="accent1" w:themeShade="BF"/>
              </w:rPr>
              <w:t>…………………</w:t>
            </w:r>
          </w:p>
          <w:p w:rsidR="002B69CD" w:rsidP="003F6AF2" w:rsidRDefault="002B69CD">
            <w:pPr>
              <w:rPr>
                <w:b/>
                <w:color w:val="2E74B5" w:themeColor="accent1" w:themeShade="BF"/>
                <w:sz w:val="20"/>
                <w:szCs w:val="20"/>
              </w:rPr>
            </w:pPr>
          </w:p>
          <w:p w:rsidR="002B69CD" w:rsidP="003F6AF2" w:rsidRDefault="00D67D76">
            <w:pPr>
              <w:rPr>
                <w:b/>
              </w:rPr>
            </w:pPr>
            <w:sdt>
              <w:sdtPr>
                <w:rPr>
                  <w:b/>
                  <w:color w:val="2E74B5" w:themeColor="accent1" w:themeShade="BF"/>
                  <w:sz w:val="20"/>
                  <w:szCs w:val="20"/>
                </w:rPr>
                <w:alias w:val="CreatedBy"/>
                <w:tag w:val="CreatedBy"/>
                <w:id w:val="147263677"/>
                <w:placeholder>
                  <w:docPart w:val="F9CCE35E83B5419A95E80940EDD652DE"/>
                </w:placeholder>
                <w:showingPlcHdr/>
              </w:sdtPr>
              <w:sdtEndPr/>
              <w:sdtContent>
                <w:r w:rsidR="002B69CD">
                  <w:rPr>
                    <w:b/>
                    <w:color w:val="2E74B5" w:themeColor="accent1" w:themeShade="BF"/>
                    <w:sz w:val="20"/>
                    <w:szCs w:val="20"/>
                  </w:rPr>
                  <w:t xml:space="default"/>
                </w:r>
              </w:sdtContent>
            </w:sdt>
          </w:p>
        </w:tc>
        <w:tc>
          <w:tcPr>
            <w:tcW w:w="3117" w:type="dxa"/>
          </w:tcPr>
          <w:p w:rsidR="002B69CD" w:rsidP="003F6AF2" w:rsidRDefault="002B69CD">
            <w:pPr>
              <w:rPr>
                <w:b/>
                <w:color w:val="2E74B5" w:themeColor="accent1" w:themeShade="BF"/>
              </w:rPr>
            </w:pPr>
            <w:r w:rsidRPr="00705F93">
              <w:rPr>
                <w:b/>
                <w:color w:val="2E74B5" w:themeColor="accent1" w:themeShade="BF"/>
              </w:rPr>
              <w:t>………………</w:t>
            </w:r>
            <w:r>
              <w:rPr>
                <w:b/>
                <w:color w:val="2E74B5" w:themeColor="accent1" w:themeShade="BF"/>
              </w:rPr>
              <w:t>………</w:t>
            </w:r>
          </w:p>
          <w:p w:rsidR="002B69CD" w:rsidP="003F6AF2" w:rsidRDefault="002B69CD">
            <w:pPr>
              <w:rPr>
                <w:b/>
                <w:color w:val="2E74B5" w:themeColor="accent1" w:themeShade="BF"/>
              </w:rPr>
            </w:pPr>
          </w:p>
          <w:p w:rsidR="002B69CD" w:rsidP="003F6AF2" w:rsidRDefault="002B69CD">
            <w:pPr>
              <w:rPr>
                <w:b/>
                <w:color w:val="2E74B5" w:themeColor="accent1" w:themeShade="BF"/>
                <w:sz w:val="20"/>
                <w:szCs w:val="20"/>
              </w:rPr>
            </w:pPr>
            <w:r w:rsidRPr="00705F93">
              <w:rPr>
                <w:b/>
                <w:color w:val="2E74B5" w:themeColor="accent1" w:themeShade="BF"/>
                <w:sz w:val="20"/>
                <w:szCs w:val="20"/>
              </w:rPr>
              <w:t>Mr. Mani Ram Mahato</w:t>
            </w:r>
          </w:p>
          <w:p w:rsidR="002B69CD" w:rsidP="003F6AF2" w:rsidRDefault="002B69CD">
            <w:pPr>
              <w:rPr>
                <w:b/>
                <w:color w:val="2E74B5" w:themeColor="accent1" w:themeShade="BF"/>
                <w:sz w:val="20"/>
                <w:szCs w:val="20"/>
              </w:rPr>
            </w:pPr>
            <w:r w:rsidRPr="00705F93">
              <w:rPr>
                <w:b/>
                <w:color w:val="2E74B5" w:themeColor="accent1" w:themeShade="BF"/>
                <w:sz w:val="20"/>
                <w:szCs w:val="20"/>
              </w:rPr>
              <w:t>B.Sc.MLT(TU)</w:t>
            </w:r>
          </w:p>
          <w:p w:rsidR="002B69CD" w:rsidP="003F6AF2" w:rsidRDefault="002B69CD">
            <w:pPr>
              <w:rPr>
                <w:b/>
                <w:color w:val="2E74B5" w:themeColor="accent1" w:themeShade="BF"/>
                <w:sz w:val="20"/>
                <w:szCs w:val="20"/>
              </w:rPr>
            </w:pPr>
            <w:r w:rsidRPr="00705F93">
              <w:rPr>
                <w:b/>
                <w:color w:val="2E74B5" w:themeColor="accent1" w:themeShade="BF"/>
                <w:sz w:val="20"/>
                <w:szCs w:val="20"/>
              </w:rPr>
              <w:t>Medical Lab Technologist</w:t>
            </w:r>
          </w:p>
          <w:p w:rsidR="002B69CD" w:rsidP="003F6AF2" w:rsidRDefault="002B69CD">
            <w:pPr>
              <w:rPr>
                <w:b/>
              </w:rPr>
            </w:pPr>
            <w:r>
              <w:rPr>
                <w:b/>
                <w:color w:val="2E74B5" w:themeColor="accent1" w:themeShade="BF"/>
                <w:sz w:val="20"/>
                <w:szCs w:val="20"/>
              </w:rPr>
              <w:t>NHPC No: A-T-1135</w:t>
            </w:r>
            <w:r w:rsidRPr="00705F93">
              <w:rPr>
                <w:b/>
                <w:color w:val="2E74B5" w:themeColor="accent1" w:themeShade="BF"/>
                <w:sz w:val="20"/>
                <w:szCs w:val="20"/>
              </w:rPr>
              <w:t>MLT</w:t>
            </w:r>
          </w:p>
        </w:tc>
        <w:tc>
          <w:tcPr>
            <w:tcW w:w="3117" w:type="dxa"/>
          </w:tcPr>
          <w:p w:rsidR="002B69CD" w:rsidP="003F6AF2" w:rsidRDefault="002B69CD">
            <w:pPr>
              <w:rPr>
                <w:b/>
                <w:color w:val="2E74B5" w:themeColor="accent1" w:themeShade="BF"/>
              </w:rPr>
            </w:pPr>
            <w:r w:rsidRPr="00705F93">
              <w:rPr>
                <w:b/>
                <w:color w:val="2E74B5" w:themeColor="accent1" w:themeShade="BF"/>
              </w:rPr>
              <w:t>………………</w:t>
            </w:r>
            <w:r>
              <w:rPr>
                <w:b/>
                <w:color w:val="2E74B5" w:themeColor="accent1" w:themeShade="BF"/>
              </w:rPr>
              <w:t>………</w:t>
            </w:r>
          </w:p>
          <w:p w:rsidR="002B69CD" w:rsidP="003F6AF2" w:rsidRDefault="002B69CD">
            <w:pPr>
              <w:rPr>
                <w:b/>
                <w:color w:val="2E74B5" w:themeColor="accent1" w:themeShade="BF"/>
                <w:sz w:val="20"/>
                <w:szCs w:val="20"/>
              </w:rPr>
            </w:pPr>
          </w:p>
          <w:p w:rsidR="002B69CD" w:rsidP="003F6AF2" w:rsidRDefault="002B69CD">
            <w:pPr>
              <w:rPr>
                <w:b/>
                <w:color w:val="2E74B5" w:themeColor="accent1" w:themeShade="BF"/>
                <w:sz w:val="20"/>
                <w:szCs w:val="20"/>
              </w:rPr>
            </w:pPr>
            <w:r w:rsidRPr="00705F93">
              <w:rPr>
                <w:b/>
                <w:color w:val="2E74B5" w:themeColor="accent1" w:themeShade="BF"/>
                <w:sz w:val="20"/>
                <w:szCs w:val="20"/>
              </w:rPr>
              <w:t>Mr H.B Thapa</w:t>
            </w:r>
          </w:p>
          <w:p w:rsidR="002B69CD" w:rsidP="003F6AF2" w:rsidRDefault="002B69CD">
            <w:pPr>
              <w:rPr>
                <w:b/>
                <w:color w:val="2E74B5" w:themeColor="accent1" w:themeShade="BF"/>
                <w:sz w:val="20"/>
                <w:szCs w:val="20"/>
              </w:rPr>
            </w:pPr>
            <w:r w:rsidRPr="00705F93">
              <w:rPr>
                <w:b/>
                <w:color w:val="2E74B5" w:themeColor="accent1" w:themeShade="BF"/>
                <w:sz w:val="20"/>
                <w:szCs w:val="20"/>
              </w:rPr>
              <w:t>B.Sc MLT-PGIMER(CHD)</w:t>
            </w:r>
          </w:p>
          <w:p w:rsidR="002B69CD" w:rsidP="003F6AF2" w:rsidRDefault="002B69CD">
            <w:pPr>
              <w:rPr>
                <w:b/>
                <w:color w:val="2E74B5" w:themeColor="accent1" w:themeShade="BF"/>
                <w:sz w:val="20"/>
                <w:szCs w:val="20"/>
              </w:rPr>
            </w:pPr>
            <w:r w:rsidRPr="00705F93">
              <w:rPr>
                <w:b/>
                <w:color w:val="2E74B5" w:themeColor="accent1" w:themeShade="BF"/>
                <w:sz w:val="20"/>
                <w:szCs w:val="20"/>
              </w:rPr>
              <w:t>Senior Medical Lab Technologist</w:t>
            </w:r>
          </w:p>
          <w:p w:rsidR="002B69CD" w:rsidP="003F6AF2" w:rsidRDefault="002B69CD">
            <w:pPr>
              <w:rPr>
                <w:b/>
              </w:rPr>
            </w:pPr>
            <w:r w:rsidRPr="00705F93">
              <w:rPr>
                <w:b/>
                <w:color w:val="2E74B5" w:themeColor="accent1" w:themeShade="BF"/>
                <w:sz w:val="20"/>
                <w:szCs w:val="20"/>
              </w:rPr>
              <w:t>NHPC No: A-96</w:t>
            </w:r>
          </w:p>
        </w:tc>
      </w:tr>
    </w:tbl>
    <w:p w:rsidR="00CF117A" w:rsidP="005B491F" w:rsidRDefault="00CF117A">
      <w:pPr>
        <w:rPr>
          <w:b/>
        </w:rPr>
      </w:pPr>
    </w:p>
    <w:p w:rsidR="00CF117A" w:rsidP="005B491F" w:rsidRDefault="00CF117A">
      <w:pPr>
        <w:rPr>
          <w:b/>
        </w:rPr>
      </w:pPr>
    </w:p>
    <w:p w:rsidR="00CF117A" w:rsidP="005B491F" w:rsidRDefault="00CF117A">
      <w:pPr>
        <w:rPr>
          <w:b/>
        </w:rPr>
      </w:pPr>
    </w:p>
    <w:p w:rsidR="00CF117A" w:rsidP="005B491F" w:rsidRDefault="00CF117A">
      <w:pPr>
        <w:rPr>
          <w:b/>
        </w:rPr>
      </w:pPr>
    </w:p>
    <w:p w:rsidR="005B491F" w:rsidP="005B491F" w:rsidRDefault="005B491F">
      <w:pPr>
        <w:rPr>
          <w:b/>
        </w:rPr>
      </w:pPr>
    </w:p>
    <w:p w:rsidR="005B491F" w:rsidP="005B491F" w:rsidRDefault="005B491F">
      <w:pPr>
        <w:rPr>
          <w:b/>
        </w:rPr>
      </w:pPr>
    </w:p>
    <w:p w:rsidR="005B491F" w:rsidP="005B491F" w:rsidRDefault="005B491F">
      <w:pPr>
        <w:rPr>
          <w:b/>
        </w:rPr>
      </w:pPr>
    </w:p>
    <w:p w:rsidR="005B491F" w:rsidP="005B491F" w:rsidRDefault="005B491F">
      <w:pPr>
        <w:rPr>
          <w:b/>
        </w:rPr>
      </w:pPr>
    </w:p>
    <w:p w:rsidR="005B491F" w:rsidP="005B491F" w:rsidRDefault="005B491F">
      <w:pPr>
        <w:rPr>
          <w:b/>
        </w:rPr>
      </w:pPr>
    </w:p>
    <w:p w:rsidR="005B491F" w:rsidP="005B491F" w:rsidRDefault="005B491F">
      <w:pPr>
        <w:rPr>
          <w:b/>
        </w:rPr>
      </w:pPr>
    </w:p>
    <w:p w:rsidR="005B491F" w:rsidP="005B491F" w:rsidRDefault="005B491F">
      <w:pPr>
        <w:jc w:val="both"/>
        <w:rPr>
          <w:color w:val="0000FF"/>
        </w:rPr>
      </w:pPr>
    </w:p>
    <w:p w:rsidRPr="001854C9" w:rsidR="005B491F" w:rsidP="005B491F" w:rsidRDefault="005B491F">
      <w:pPr>
        <w:jc w:val="both"/>
        <w:rPr>
          <w:color w:val="0000FF"/>
        </w:rPr>
      </w:pPr>
    </w:p>
    <w:p w:rsidRPr="00367CF7" w:rsidR="001B5A73" w:rsidP="00367CF7" w:rsidRDefault="001B5A73">
      <w:pPr>
        <w:tabs>
          <w:tab w:val="left" w:pos="7215"/>
        </w:tabs>
      </w:pPr>
    </w:p>
    <w:sectPr w:rsidRPr="00367CF7" w:rsidR="001B5A73" w:rsidSect="00D52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D76" w:rsidRDefault="00D67D76" w:rsidP="00194508">
      <w:r>
        <w:separator/>
      </w:r>
    </w:p>
  </w:endnote>
  <w:endnote w:type="continuationSeparator" w:id="0">
    <w:p w:rsidR="00D67D76" w:rsidRDefault="00D67D76" w:rsidP="00194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D76" w:rsidRDefault="00D67D76" w:rsidP="00194508">
      <w:r>
        <w:separator/>
      </w:r>
    </w:p>
  </w:footnote>
  <w:footnote w:type="continuationSeparator" w:id="0">
    <w:p w:rsidR="00D67D76" w:rsidRDefault="00D67D76" w:rsidP="00194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05"/>
    <w:rsid w:val="000344A0"/>
    <w:rsid w:val="00051059"/>
    <w:rsid w:val="00056576"/>
    <w:rsid w:val="000831FC"/>
    <w:rsid w:val="00084F66"/>
    <w:rsid w:val="000B7E66"/>
    <w:rsid w:val="000C0305"/>
    <w:rsid w:val="000E0F12"/>
    <w:rsid w:val="000F436D"/>
    <w:rsid w:val="00122F34"/>
    <w:rsid w:val="001347FA"/>
    <w:rsid w:val="00137053"/>
    <w:rsid w:val="00154B05"/>
    <w:rsid w:val="00181BCB"/>
    <w:rsid w:val="001854C9"/>
    <w:rsid w:val="00194508"/>
    <w:rsid w:val="001B5414"/>
    <w:rsid w:val="001B5A73"/>
    <w:rsid w:val="001F1666"/>
    <w:rsid w:val="00234C6F"/>
    <w:rsid w:val="00253AED"/>
    <w:rsid w:val="00262560"/>
    <w:rsid w:val="002B6139"/>
    <w:rsid w:val="002B69CD"/>
    <w:rsid w:val="002C1F76"/>
    <w:rsid w:val="0030298B"/>
    <w:rsid w:val="00302E2D"/>
    <w:rsid w:val="003112E2"/>
    <w:rsid w:val="00317EF2"/>
    <w:rsid w:val="00327C9F"/>
    <w:rsid w:val="0033125F"/>
    <w:rsid w:val="0033142A"/>
    <w:rsid w:val="00340789"/>
    <w:rsid w:val="00344905"/>
    <w:rsid w:val="003541D2"/>
    <w:rsid w:val="00363806"/>
    <w:rsid w:val="00367CF7"/>
    <w:rsid w:val="00373485"/>
    <w:rsid w:val="00391F51"/>
    <w:rsid w:val="003A33D4"/>
    <w:rsid w:val="003A4674"/>
    <w:rsid w:val="003E0D72"/>
    <w:rsid w:val="003F7A85"/>
    <w:rsid w:val="00402B51"/>
    <w:rsid w:val="00421B37"/>
    <w:rsid w:val="0045683C"/>
    <w:rsid w:val="00486A19"/>
    <w:rsid w:val="00494071"/>
    <w:rsid w:val="004A24B6"/>
    <w:rsid w:val="004C5C76"/>
    <w:rsid w:val="004D032D"/>
    <w:rsid w:val="004F534B"/>
    <w:rsid w:val="00500FD4"/>
    <w:rsid w:val="0051767A"/>
    <w:rsid w:val="00530563"/>
    <w:rsid w:val="00535AF5"/>
    <w:rsid w:val="00552703"/>
    <w:rsid w:val="00575089"/>
    <w:rsid w:val="005842DA"/>
    <w:rsid w:val="00585792"/>
    <w:rsid w:val="0059324A"/>
    <w:rsid w:val="00595F6A"/>
    <w:rsid w:val="005A7E12"/>
    <w:rsid w:val="005B491F"/>
    <w:rsid w:val="005C5F65"/>
    <w:rsid w:val="005E27FC"/>
    <w:rsid w:val="00602355"/>
    <w:rsid w:val="006351CD"/>
    <w:rsid w:val="00641CF4"/>
    <w:rsid w:val="00661FFC"/>
    <w:rsid w:val="00677A32"/>
    <w:rsid w:val="006B344F"/>
    <w:rsid w:val="006B5B6F"/>
    <w:rsid w:val="006C498F"/>
    <w:rsid w:val="006D1168"/>
    <w:rsid w:val="006F4CF8"/>
    <w:rsid w:val="00705F93"/>
    <w:rsid w:val="007126ED"/>
    <w:rsid w:val="0073402F"/>
    <w:rsid w:val="00742BA6"/>
    <w:rsid w:val="0076464A"/>
    <w:rsid w:val="00765FCD"/>
    <w:rsid w:val="00781676"/>
    <w:rsid w:val="007B6783"/>
    <w:rsid w:val="007C15D3"/>
    <w:rsid w:val="007C48F1"/>
    <w:rsid w:val="00800158"/>
    <w:rsid w:val="0080435E"/>
    <w:rsid w:val="00804C13"/>
    <w:rsid w:val="00807CC8"/>
    <w:rsid w:val="00815103"/>
    <w:rsid w:val="008347C9"/>
    <w:rsid w:val="008743A3"/>
    <w:rsid w:val="0087602E"/>
    <w:rsid w:val="0087784F"/>
    <w:rsid w:val="008B0ACF"/>
    <w:rsid w:val="008D3699"/>
    <w:rsid w:val="008F5A76"/>
    <w:rsid w:val="00907C04"/>
    <w:rsid w:val="009324FD"/>
    <w:rsid w:val="00942DB9"/>
    <w:rsid w:val="00956D2B"/>
    <w:rsid w:val="00957D0A"/>
    <w:rsid w:val="00967D63"/>
    <w:rsid w:val="009720B0"/>
    <w:rsid w:val="009736DB"/>
    <w:rsid w:val="009754F6"/>
    <w:rsid w:val="009819FB"/>
    <w:rsid w:val="009979F3"/>
    <w:rsid w:val="009A0AEE"/>
    <w:rsid w:val="009B1186"/>
    <w:rsid w:val="009D40EA"/>
    <w:rsid w:val="009E1459"/>
    <w:rsid w:val="009E2CD3"/>
    <w:rsid w:val="009E33FD"/>
    <w:rsid w:val="009F563E"/>
    <w:rsid w:val="009F7570"/>
    <w:rsid w:val="009F78CF"/>
    <w:rsid w:val="00A11833"/>
    <w:rsid w:val="00A66F6E"/>
    <w:rsid w:val="00AC4C36"/>
    <w:rsid w:val="00B02CA1"/>
    <w:rsid w:val="00B222EE"/>
    <w:rsid w:val="00B259E6"/>
    <w:rsid w:val="00B34588"/>
    <w:rsid w:val="00B434FA"/>
    <w:rsid w:val="00B865E0"/>
    <w:rsid w:val="00B86B86"/>
    <w:rsid w:val="00B92905"/>
    <w:rsid w:val="00BA1B88"/>
    <w:rsid w:val="00BA4B59"/>
    <w:rsid w:val="00BA5021"/>
    <w:rsid w:val="00BB1D42"/>
    <w:rsid w:val="00BB71EF"/>
    <w:rsid w:val="00BD7093"/>
    <w:rsid w:val="00BE1692"/>
    <w:rsid w:val="00BE4EA6"/>
    <w:rsid w:val="00C0093C"/>
    <w:rsid w:val="00C442F4"/>
    <w:rsid w:val="00C5655F"/>
    <w:rsid w:val="00C61FBE"/>
    <w:rsid w:val="00C8500E"/>
    <w:rsid w:val="00C96316"/>
    <w:rsid w:val="00CC1991"/>
    <w:rsid w:val="00CD5730"/>
    <w:rsid w:val="00CE310F"/>
    <w:rsid w:val="00CE7EA5"/>
    <w:rsid w:val="00CF117A"/>
    <w:rsid w:val="00D05A80"/>
    <w:rsid w:val="00D066B9"/>
    <w:rsid w:val="00D52010"/>
    <w:rsid w:val="00D52662"/>
    <w:rsid w:val="00D67D76"/>
    <w:rsid w:val="00D715DA"/>
    <w:rsid w:val="00D944E9"/>
    <w:rsid w:val="00DA25B0"/>
    <w:rsid w:val="00DE0822"/>
    <w:rsid w:val="00E27304"/>
    <w:rsid w:val="00E33969"/>
    <w:rsid w:val="00E36C7C"/>
    <w:rsid w:val="00E43B23"/>
    <w:rsid w:val="00E56090"/>
    <w:rsid w:val="00E5755A"/>
    <w:rsid w:val="00E6308E"/>
    <w:rsid w:val="00E6739E"/>
    <w:rsid w:val="00E80D62"/>
    <w:rsid w:val="00E916B2"/>
    <w:rsid w:val="00EA273B"/>
    <w:rsid w:val="00EF7C16"/>
    <w:rsid w:val="00EF7C30"/>
    <w:rsid w:val="00F003A0"/>
    <w:rsid w:val="00F07AB1"/>
    <w:rsid w:val="00F266A5"/>
    <w:rsid w:val="00F4784D"/>
    <w:rsid w:val="00F61256"/>
    <w:rsid w:val="00FA597C"/>
    <w:rsid w:val="00FB3D22"/>
    <w:rsid w:val="00FD615E"/>
    <w:rsid w:val="00FF6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9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194508"/>
    <w:pPr>
      <w:keepNext/>
      <w:framePr w:hSpace="180" w:wrap="around" w:vAnchor="text" w:hAnchor="margin" w:xAlign="center" w:y="-15"/>
      <w:outlineLvl w:val="7"/>
    </w:pPr>
    <w:rPr>
      <w:rFonts w:ascii="Tahoma" w:hAnsi="Tahoma" w:cs="Tahoma"/>
      <w:b/>
      <w:bCs/>
      <w:color w:val="0000FF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194508"/>
    <w:rPr>
      <w:rFonts w:ascii="Tahoma" w:eastAsia="Times New Roman" w:hAnsi="Tahoma" w:cs="Tahoma"/>
      <w:b/>
      <w:bCs/>
      <w:color w:val="0000FF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5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50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4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50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4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50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29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541D2"/>
    <w:rPr>
      <w:color w:val="808080"/>
    </w:rPr>
  </w:style>
  <w:style w:type="table" w:styleId="TableGrid">
    <w:name w:val="Table Grid"/>
    <w:basedOn w:val="TableNormal"/>
    <w:uiPriority w:val="39"/>
    <w:rsid w:val="0049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glossaryDocument" Target="/word/glossary/document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ntTable" Target="/word/fontTable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DFB207387F45CC80E509573B9D2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EE288-B2CC-4F2D-9C62-343B8FC5FD1E}"/>
      </w:docPartPr>
      <w:docPartBody>
        <w:p w:rsidR="00373FC6" w:rsidRDefault="00DE06E3" w:rsidP="00DE06E3">
          <w:pPr>
            <w:pStyle w:val="D2DFB207387F45CC80E509573B9D20FD9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4AB360668C74C3E8FD52AFA395CD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8F20C-E4CD-45A5-8C97-398AF08B2F61}"/>
      </w:docPartPr>
      <w:docPartBody>
        <w:p w:rsidR="00373FC6" w:rsidRDefault="00DE06E3" w:rsidP="00DE06E3">
          <w:pPr>
            <w:pStyle w:val="44AB360668C74C3E8FD52AFA395CD7909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8BEFEBB2D5F420990E9CAAF6AE4F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9006B-71F5-4607-956C-68FFD6D52982}"/>
      </w:docPartPr>
      <w:docPartBody>
        <w:p w:rsidR="00373FC6" w:rsidRDefault="00DE06E3" w:rsidP="00DE06E3">
          <w:pPr>
            <w:pStyle w:val="68BEFEBB2D5F420990E9CAAF6AE4F5089"/>
          </w:pPr>
          <w:r>
            <w:rPr>
              <w:i/>
              <w:color w:val="171717" w:themeColor="background2" w:themeShade="1A"/>
            </w:rPr>
            <w:t xml:space="preserve"> </w:t>
          </w:r>
        </w:p>
      </w:docPartBody>
    </w:docPart>
    <w:docPart>
      <w:docPartPr>
        <w:name w:val="C2B92F1E2D6B4E7B89324BBAA8DE2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5CEFD-5BCE-49AE-899F-33076E63E01F}"/>
      </w:docPartPr>
      <w:docPartBody>
        <w:p w:rsidR="00373FC6" w:rsidRDefault="00DE06E3" w:rsidP="00DE06E3">
          <w:pPr>
            <w:pStyle w:val="C2B92F1E2D6B4E7B89324BBAA8DE22DA9"/>
          </w:pPr>
          <w:r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7D6D8C8B85CE4936B50B71055AC9B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3A09D-6976-4701-9872-052B3BAD919F}"/>
      </w:docPartPr>
      <w:docPartBody>
        <w:p w:rsidR="00373FC6" w:rsidRDefault="00DE06E3" w:rsidP="00DE06E3">
          <w:pPr>
            <w:pStyle w:val="7D6D8C8B85CE4936B50B71055AC9B8F69"/>
          </w:pPr>
          <w:r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3B44A948DED94692B40DDD8B2B921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D056B-A784-41DD-9DED-9694AF6AC2CA}"/>
      </w:docPartPr>
      <w:docPartBody>
        <w:p w:rsidR="00373FC6" w:rsidRDefault="00DE06E3" w:rsidP="00DE06E3">
          <w:pPr>
            <w:pStyle w:val="3B44A948DED94692B40DDD8B2B9216839"/>
          </w:pPr>
          <w:r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F9CCE35E83B5419A95E80940EDD65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E0D8-D82B-4154-8AB3-2DB24B53F26E}"/>
      </w:docPartPr>
      <w:docPartBody>
        <w:p w:rsidR="00DE06E3" w:rsidRDefault="00DE06E3" w:rsidP="00DE06E3">
          <w:pPr>
            <w:pStyle w:val="F9CCE35E83B5419A95E80940EDD652DE1"/>
          </w:pPr>
          <w:r>
            <w:rPr>
              <w:b/>
              <w:color w:val="2E74B5" w:themeColor="accent1" w:themeShade="BF"/>
              <w:sz w:val="20"/>
              <w:szCs w:val="20"/>
            </w:rPr>
            <w:t xml:space="preserve"> 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61111-16D4-4DD9-9890-64A2A21A793C}"/>
      </w:docPartPr>
      <w:docPartBody>
        <w:p w:rsidR="00000000" w:rsidRDefault="00DF1DF1">
          <w:r w:rsidRPr="00E93C6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BB"/>
    <w:rsid w:val="00127F58"/>
    <w:rsid w:val="00154936"/>
    <w:rsid w:val="001D6EDB"/>
    <w:rsid w:val="002915D5"/>
    <w:rsid w:val="003219BB"/>
    <w:rsid w:val="00373FC6"/>
    <w:rsid w:val="00387CA0"/>
    <w:rsid w:val="00532FB5"/>
    <w:rsid w:val="0053576A"/>
    <w:rsid w:val="006840A1"/>
    <w:rsid w:val="009638E6"/>
    <w:rsid w:val="009A22BB"/>
    <w:rsid w:val="009D7BC6"/>
    <w:rsid w:val="00A75FDD"/>
    <w:rsid w:val="00AF20FA"/>
    <w:rsid w:val="00B1594E"/>
    <w:rsid w:val="00B176CB"/>
    <w:rsid w:val="00BD4FEA"/>
    <w:rsid w:val="00C73E7E"/>
    <w:rsid w:val="00C80ABC"/>
    <w:rsid w:val="00D106CA"/>
    <w:rsid w:val="00D37699"/>
    <w:rsid w:val="00D61E6D"/>
    <w:rsid w:val="00D9048E"/>
    <w:rsid w:val="00DC4E01"/>
    <w:rsid w:val="00DE06E3"/>
    <w:rsid w:val="00DF1DF1"/>
    <w:rsid w:val="00E426BA"/>
    <w:rsid w:val="00EF0A81"/>
    <w:rsid w:val="00F3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2B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DF1"/>
    <w:rPr>
      <w:color w:val="808080"/>
    </w:rPr>
  </w:style>
  <w:style w:type="paragraph" w:customStyle="1" w:styleId="D2DFB207387F45CC80E509573B9D20FD">
    <w:name w:val="D2DFB207387F45CC80E509573B9D20FD"/>
    <w:rsid w:val="009A22BB"/>
  </w:style>
  <w:style w:type="paragraph" w:customStyle="1" w:styleId="44AB360668C74C3E8FD52AFA395CD790">
    <w:name w:val="44AB360668C74C3E8FD52AFA395CD790"/>
    <w:rsid w:val="009A22BB"/>
  </w:style>
  <w:style w:type="paragraph" w:customStyle="1" w:styleId="68BEFEBB2D5F420990E9CAAF6AE4F508">
    <w:name w:val="68BEFEBB2D5F420990E9CAAF6AE4F508"/>
    <w:rsid w:val="009A22BB"/>
  </w:style>
  <w:style w:type="paragraph" w:customStyle="1" w:styleId="C2B92F1E2D6B4E7B89324BBAA8DE22DA">
    <w:name w:val="C2B92F1E2D6B4E7B89324BBAA8DE22DA"/>
    <w:rsid w:val="009A22BB"/>
  </w:style>
  <w:style w:type="paragraph" w:customStyle="1" w:styleId="7D6D8C8B85CE4936B50B71055AC9B8F6">
    <w:name w:val="7D6D8C8B85CE4936B50B71055AC9B8F6"/>
    <w:rsid w:val="009A22BB"/>
  </w:style>
  <w:style w:type="paragraph" w:customStyle="1" w:styleId="3B44A948DED94692B40DDD8B2B921683">
    <w:name w:val="3B44A948DED94692B40DDD8B2B921683"/>
    <w:rsid w:val="009A22BB"/>
  </w:style>
  <w:style w:type="paragraph" w:customStyle="1" w:styleId="D2DFB207387F45CC80E509573B9D20FD1">
    <w:name w:val="D2DFB207387F45CC80E509573B9D20FD1"/>
    <w:rsid w:val="00373F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B360668C74C3E8FD52AFA395CD7901">
    <w:name w:val="44AB360668C74C3E8FD52AFA395CD7901"/>
    <w:rsid w:val="00373F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EFEBB2D5F420990E9CAAF6AE4F5081">
    <w:name w:val="68BEFEBB2D5F420990E9CAAF6AE4F5081"/>
    <w:rsid w:val="00373F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B92F1E2D6B4E7B89324BBAA8DE22DA1">
    <w:name w:val="C2B92F1E2D6B4E7B89324BBAA8DE22DA1"/>
    <w:rsid w:val="00373F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D6D8C8B85CE4936B50B71055AC9B8F61">
    <w:name w:val="7D6D8C8B85CE4936B50B71055AC9B8F61"/>
    <w:rsid w:val="00373F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44A948DED94692B40DDD8B2B9216831">
    <w:name w:val="3B44A948DED94692B40DDD8B2B9216831"/>
    <w:rsid w:val="00373F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6FAD64ECAC43F580C484848BAC9FF8">
    <w:name w:val="FA6FAD64ECAC43F580C484848BAC9FF8"/>
    <w:rsid w:val="0053576A"/>
    <w:rPr>
      <w:lang w:val="en-US" w:eastAsia="en-US"/>
    </w:rPr>
  </w:style>
  <w:style w:type="paragraph" w:customStyle="1" w:styleId="D2DFB207387F45CC80E509573B9D20FD2">
    <w:name w:val="D2DFB207387F45CC80E509573B9D20FD2"/>
    <w:rsid w:val="006840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B360668C74C3E8FD52AFA395CD7902">
    <w:name w:val="44AB360668C74C3E8FD52AFA395CD7902"/>
    <w:rsid w:val="006840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EFEBB2D5F420990E9CAAF6AE4F5082">
    <w:name w:val="68BEFEBB2D5F420990E9CAAF6AE4F5082"/>
    <w:rsid w:val="006840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B92F1E2D6B4E7B89324BBAA8DE22DA2">
    <w:name w:val="C2B92F1E2D6B4E7B89324BBAA8DE22DA2"/>
    <w:rsid w:val="006840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D6D8C8B85CE4936B50B71055AC9B8F62">
    <w:name w:val="7D6D8C8B85CE4936B50B71055AC9B8F62"/>
    <w:rsid w:val="006840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44A948DED94692B40DDD8B2B9216832">
    <w:name w:val="3B44A948DED94692B40DDD8B2B9216832"/>
    <w:rsid w:val="006840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2DFB207387F45CC80E509573B9D20FD3">
    <w:name w:val="D2DFB207387F45CC80E509573B9D20FD3"/>
    <w:rsid w:val="00321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B360668C74C3E8FD52AFA395CD7903">
    <w:name w:val="44AB360668C74C3E8FD52AFA395CD7903"/>
    <w:rsid w:val="00321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EFEBB2D5F420990E9CAAF6AE4F5083">
    <w:name w:val="68BEFEBB2D5F420990E9CAAF6AE4F5083"/>
    <w:rsid w:val="00321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B92F1E2D6B4E7B89324BBAA8DE22DA3">
    <w:name w:val="C2B92F1E2D6B4E7B89324BBAA8DE22DA3"/>
    <w:rsid w:val="00321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D6D8C8B85CE4936B50B71055AC9B8F63">
    <w:name w:val="7D6D8C8B85CE4936B50B71055AC9B8F63"/>
    <w:rsid w:val="00321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44A948DED94692B40DDD8B2B9216833">
    <w:name w:val="3B44A948DED94692B40DDD8B2B9216833"/>
    <w:rsid w:val="00321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2DFB207387F45CC80E509573B9D20FD4">
    <w:name w:val="D2DFB207387F45CC80E509573B9D20FD4"/>
    <w:rsid w:val="00532F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B360668C74C3E8FD52AFA395CD7904">
    <w:name w:val="44AB360668C74C3E8FD52AFA395CD7904"/>
    <w:rsid w:val="00532F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EFEBB2D5F420990E9CAAF6AE4F5084">
    <w:name w:val="68BEFEBB2D5F420990E9CAAF6AE4F5084"/>
    <w:rsid w:val="00532F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B92F1E2D6B4E7B89324BBAA8DE22DA4">
    <w:name w:val="C2B92F1E2D6B4E7B89324BBAA8DE22DA4"/>
    <w:rsid w:val="00532F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D6D8C8B85CE4936B50B71055AC9B8F64">
    <w:name w:val="7D6D8C8B85CE4936B50B71055AC9B8F64"/>
    <w:rsid w:val="00532F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44A948DED94692B40DDD8B2B9216834">
    <w:name w:val="3B44A948DED94692B40DDD8B2B9216834"/>
    <w:rsid w:val="00532F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A6D425E8F34CE79BC8EB6CBB018B43">
    <w:name w:val="36A6D425E8F34CE79BC8EB6CBB018B43"/>
    <w:rsid w:val="00532F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2DFB207387F45CC80E509573B9D20FD5">
    <w:name w:val="D2DFB207387F45CC80E509573B9D20FD5"/>
    <w:rsid w:val="001D6E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B360668C74C3E8FD52AFA395CD7905">
    <w:name w:val="44AB360668C74C3E8FD52AFA395CD7905"/>
    <w:rsid w:val="001D6E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EFEBB2D5F420990E9CAAF6AE4F5085">
    <w:name w:val="68BEFEBB2D5F420990E9CAAF6AE4F5085"/>
    <w:rsid w:val="001D6E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B92F1E2D6B4E7B89324BBAA8DE22DA5">
    <w:name w:val="C2B92F1E2D6B4E7B89324BBAA8DE22DA5"/>
    <w:rsid w:val="001D6E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D6D8C8B85CE4936B50B71055AC9B8F65">
    <w:name w:val="7D6D8C8B85CE4936B50B71055AC9B8F65"/>
    <w:rsid w:val="001D6E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44A948DED94692B40DDD8B2B9216835">
    <w:name w:val="3B44A948DED94692B40DDD8B2B9216835"/>
    <w:rsid w:val="001D6E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A6D425E8F34CE79BC8EB6CBB018B431">
    <w:name w:val="36A6D425E8F34CE79BC8EB6CBB018B431"/>
    <w:rsid w:val="001D6E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2DFB207387F45CC80E509573B9D20FD6">
    <w:name w:val="D2DFB207387F45CC80E509573B9D20FD6"/>
    <w:rsid w:val="00EF0A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B360668C74C3E8FD52AFA395CD7906">
    <w:name w:val="44AB360668C74C3E8FD52AFA395CD7906"/>
    <w:rsid w:val="00EF0A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EFEBB2D5F420990E9CAAF6AE4F5086">
    <w:name w:val="68BEFEBB2D5F420990E9CAAF6AE4F5086"/>
    <w:rsid w:val="00EF0A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B92F1E2D6B4E7B89324BBAA8DE22DA6">
    <w:name w:val="C2B92F1E2D6B4E7B89324BBAA8DE22DA6"/>
    <w:rsid w:val="00EF0A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D6D8C8B85CE4936B50B71055AC9B8F66">
    <w:name w:val="7D6D8C8B85CE4936B50B71055AC9B8F66"/>
    <w:rsid w:val="00EF0A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44A948DED94692B40DDD8B2B9216836">
    <w:name w:val="3B44A948DED94692B40DDD8B2B9216836"/>
    <w:rsid w:val="00EF0A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A6D425E8F34CE79BC8EB6CBB018B432">
    <w:name w:val="36A6D425E8F34CE79BC8EB6CBB018B432"/>
    <w:rsid w:val="00EF0A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2DFB207387F45CC80E509573B9D20FD7">
    <w:name w:val="D2DFB207387F45CC80E509573B9D20FD7"/>
    <w:rsid w:val="00B15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B360668C74C3E8FD52AFA395CD7907">
    <w:name w:val="44AB360668C74C3E8FD52AFA395CD7907"/>
    <w:rsid w:val="00B15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EFEBB2D5F420990E9CAAF6AE4F5087">
    <w:name w:val="68BEFEBB2D5F420990E9CAAF6AE4F5087"/>
    <w:rsid w:val="00B15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B92F1E2D6B4E7B89324BBAA8DE22DA7">
    <w:name w:val="C2B92F1E2D6B4E7B89324BBAA8DE22DA7"/>
    <w:rsid w:val="00B15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D6D8C8B85CE4936B50B71055AC9B8F67">
    <w:name w:val="7D6D8C8B85CE4936B50B71055AC9B8F67"/>
    <w:rsid w:val="00B15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44A948DED94692B40DDD8B2B9216837">
    <w:name w:val="3B44A948DED94692B40DDD8B2B9216837"/>
    <w:rsid w:val="00B15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A6D425E8F34CE79BC8EB6CBB018B433">
    <w:name w:val="36A6D425E8F34CE79BC8EB6CBB018B433"/>
    <w:rsid w:val="00B15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F7ACD810514E4C9F89403DB14C6E81">
    <w:name w:val="D8F7ACD810514E4C9F89403DB14C6E81"/>
    <w:rsid w:val="00B1594E"/>
    <w:rPr>
      <w:lang w:val="en-US" w:eastAsia="en-US"/>
    </w:rPr>
  </w:style>
  <w:style w:type="paragraph" w:customStyle="1" w:styleId="D2DFB207387F45CC80E509573B9D20FD8">
    <w:name w:val="D2DFB207387F45CC80E509573B9D20FD8"/>
    <w:rsid w:val="00AF20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B360668C74C3E8FD52AFA395CD7908">
    <w:name w:val="44AB360668C74C3E8FD52AFA395CD7908"/>
    <w:rsid w:val="00AF20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EFEBB2D5F420990E9CAAF6AE4F5088">
    <w:name w:val="68BEFEBB2D5F420990E9CAAF6AE4F5088"/>
    <w:rsid w:val="00AF20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B92F1E2D6B4E7B89324BBAA8DE22DA8">
    <w:name w:val="C2B92F1E2D6B4E7B89324BBAA8DE22DA8"/>
    <w:rsid w:val="00AF20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D6D8C8B85CE4936B50B71055AC9B8F68">
    <w:name w:val="7D6D8C8B85CE4936B50B71055AC9B8F68"/>
    <w:rsid w:val="00AF20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44A948DED94692B40DDD8B2B9216838">
    <w:name w:val="3B44A948DED94692B40DDD8B2B9216838"/>
    <w:rsid w:val="00AF20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F7ACD810514E4C9F89403DB14C6E811">
    <w:name w:val="D8F7ACD810514E4C9F89403DB14C6E811"/>
    <w:rsid w:val="00AF20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9CCE35E83B5419A95E80940EDD652DE">
    <w:name w:val="F9CCE35E83B5419A95E80940EDD652DE"/>
    <w:rsid w:val="00AF20FA"/>
    <w:rPr>
      <w:lang w:val="en-US" w:eastAsia="en-US"/>
    </w:rPr>
  </w:style>
  <w:style w:type="paragraph" w:customStyle="1" w:styleId="D2DFB207387F45CC80E509573B9D20FD9">
    <w:name w:val="D2DFB207387F45CC80E509573B9D20FD9"/>
    <w:rsid w:val="00DE0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B360668C74C3E8FD52AFA395CD7909">
    <w:name w:val="44AB360668C74C3E8FD52AFA395CD7909"/>
    <w:rsid w:val="00DE0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EFEBB2D5F420990E9CAAF6AE4F5089">
    <w:name w:val="68BEFEBB2D5F420990E9CAAF6AE4F5089"/>
    <w:rsid w:val="00DE0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B92F1E2D6B4E7B89324BBAA8DE22DA9">
    <w:name w:val="C2B92F1E2D6B4E7B89324BBAA8DE22DA9"/>
    <w:rsid w:val="00DE0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D6D8C8B85CE4936B50B71055AC9B8F69">
    <w:name w:val="7D6D8C8B85CE4936B50B71055AC9B8F69"/>
    <w:rsid w:val="00DE0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44A948DED94692B40DDD8B2B9216839">
    <w:name w:val="3B44A948DED94692B40DDD8B2B9216839"/>
    <w:rsid w:val="00DE0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9CCE35E83B5419A95E80940EDD652DE1">
    <w:name w:val="F9CCE35E83B5419A95E80940EDD652DE1"/>
    <w:rsid w:val="00DE0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BioChemistryTemplate.dotx</Template>
  <TotalTime>59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MANAKAMANA</dc:creator>
  <cp:lastModifiedBy>Dinesh Paudel</cp:lastModifiedBy>
  <cp:revision>57</cp:revision>
  <cp:lastPrinted>2016-10-21T02:11:00Z</cp:lastPrinted>
  <dcterms:created xsi:type="dcterms:W3CDTF">2017-08-29T08:45:00Z</dcterms:created>
  <dcterms:modified xsi:type="dcterms:W3CDTF">2017-10-08T06:28:00Z</dcterms:modified>
</cp:coreProperties>
</file>