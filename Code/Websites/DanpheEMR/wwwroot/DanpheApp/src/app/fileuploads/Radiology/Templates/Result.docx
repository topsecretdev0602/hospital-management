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150"/>
        <w:tblW w:w="11130" w:type="dxa"/>
        <w:tblCellSpacing w:w="2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6528"/>
        <w:gridCol w:w="2525"/>
        <w:gridCol w:w="2077"/>
      </w:tblGrid>
      <w:tr w:rsidR="00CA5799" w:rsidTr="006F6439">
        <w:trPr>
          <w:trHeight w:val="350"/>
          <w:tblCellSpacing w:w="20" w:type="dxa"/>
        </w:trPr>
        <w:tc>
          <w:tcPr>
            <w:tcW w:w="6565" w:type="dxa"/>
            <w:vAlign w:val="center"/>
            <w:hideMark/>
          </w:tcPr>
          <w:p w:rsidRPr="00CA5799" w:rsidR="00CA5799" w:rsidP="00CA5799" w:rsidRDefault="00CA5799">
            <w:pPr>
              <w:spacing w:line="254" w:lineRule="auto"/>
              <w:ind w:right="92"/>
              <w:jc w:val="both"/>
              <w:rPr>
                <w:color w:val="171717" w:themeColor="background2" w:themeShade="1A"/>
              </w:rPr>
            </w:pPr>
            <w:r w:rsidRPr="00CA5799">
              <w:rPr>
                <w:color w:val="171717" w:themeColor="background2" w:themeShade="1A"/>
                <w:sz w:val="22"/>
              </w:rPr>
              <w:t>Name</w:t>
            </w:r>
            <w:r>
              <w:rPr>
                <w:color w:val="171717" w:themeColor="background2" w:themeShade="1A"/>
                <w:sz w:val="22"/>
              </w:rPr>
              <w:t xml:space="preserve"> :-  </w:t>
            </w:r>
            <w:sdt>
              <w:sdtPr>
                <w:rPr>
                  <w:color w:val="171717" w:themeColor="background2" w:themeShade="1A"/>
                </w:rPr>
                <w:alias w:val="PatientName"/>
                <w:tag w:val="PatientName"/>
                <w:id w:val="-2045126876"/>
                <w:placeholder>
                  <w:docPart w:val="74312891602F46AF8FFF8E0705EC22CA"/>
                </w:placeholder>
                <w:temporary/>
                <w:showingPlcHdr/>
              </w:sdtPr>
              <w:sdtEndPr/>
              <w:sdtContent>
                <w:r w:rsidRPr="00CA5799">
                  <w:rPr>
                    <w:rStyle w:val="PlaceholderText"/>
                  </w:rPr>
                  <w:t xml:space="default">Sunil Bardewa(MNK21116)</w:t>
                </w:r>
              </w:sdtContent>
            </w:sdt>
          </w:p>
        </w:tc>
        <w:tc>
          <w:tcPr>
            <w:tcW w:w="2520" w:type="dxa"/>
            <w:vAlign w:val="center"/>
            <w:hideMark/>
          </w:tcPr>
          <w:p w:rsidRPr="00CA5799" w:rsidR="00CA5799" w:rsidP="00CA5799" w:rsidRDefault="00CA5799">
            <w:pPr>
              <w:spacing w:line="254" w:lineRule="auto"/>
              <w:jc w:val="both"/>
              <w:rPr>
                <w:color w:val="171717" w:themeColor="background2" w:themeShade="1A"/>
              </w:rPr>
            </w:pPr>
            <w:r w:rsidRPr="00CA5799">
              <w:rPr>
                <w:color w:val="171717" w:themeColor="background2" w:themeShade="1A"/>
                <w:sz w:val="22"/>
              </w:rPr>
              <w:t>Age/Sex :-</w:t>
            </w:r>
            <w:r>
              <w:rPr>
                <w:color w:val="171717" w:themeColor="background2" w:themeShade="1A"/>
              </w:rPr>
              <w:t xml:space="preserve"> </w:t>
            </w:r>
            <w:sdt>
              <w:sdtPr>
                <w:rPr>
                  <w:color w:val="171717" w:themeColor="background2" w:themeShade="1A"/>
                </w:rPr>
                <w:alias w:val="Age"/>
                <w:tag w:val="Age"/>
                <w:id w:val="-1155443164"/>
                <w:placeholder>
                  <w:docPart w:val="68459A2691864796A5ACD9169D0DE04C"/>
                </w:placeholder>
                <w:showingPlcHdr/>
              </w:sdtPr>
              <w:sdtEndPr/>
              <w:sdtContent>
                <w:r w:rsidRPr="00CA5799">
                  <w:rPr>
                    <w:color w:val="171717" w:themeColor="background2" w:themeShade="1A"/>
                  </w:rPr>
                  <w:t xml:space="default"/>
                </w:r>
              </w:sdtContent>
            </w:sdt>
            <w:r w:rsidRPr="00CA5799">
              <w:rPr>
                <w:color w:val="171717" w:themeColor="background2" w:themeShade="1A"/>
              </w:rPr>
              <w:t>/</w:t>
            </w:r>
            <w:sdt>
              <w:sdtPr>
                <w:rPr>
                  <w:color w:val="171717" w:themeColor="background2" w:themeShade="1A"/>
                </w:rPr>
                <w:alias w:val="Sex"/>
                <w:tag w:val="Sex"/>
                <w:id w:val="-1426957935"/>
                <w:placeholder>
                  <w:docPart w:val="07803FC343CF446D8311D086CA26ED02"/>
                </w:placeholder>
                <w:showingPlcHdr/>
              </w:sdtPr>
              <w:sdtEndPr/>
              <w:sdtContent>
                <w:r w:rsidRPr="00CA5799">
                  <w:rPr>
                    <w:color w:val="171717" w:themeColor="background2" w:themeShade="1A"/>
                  </w:rPr>
                  <w:t xml:space="default">Male</w:t>
                </w:r>
              </w:sdtContent>
            </w:sdt>
          </w:p>
        </w:tc>
        <w:tc>
          <w:tcPr>
            <w:tcW w:w="2045" w:type="dxa"/>
            <w:vAlign w:val="center"/>
            <w:hideMark/>
          </w:tcPr>
          <w:p w:rsidRPr="00CA5799" w:rsidR="00CA5799" w:rsidP="00CA5799" w:rsidRDefault="00DA3591">
            <w:pPr>
              <w:spacing w:line="254" w:lineRule="auto"/>
              <w:jc w:val="both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  <w:sz w:val="22"/>
              </w:rPr>
              <w:t>Requisition Id</w:t>
            </w:r>
            <w:r w:rsidRPr="00CA5799" w:rsidR="00CA5799">
              <w:rPr>
                <w:color w:val="171717" w:themeColor="background2" w:themeShade="1A"/>
                <w:sz w:val="22"/>
              </w:rPr>
              <w:t>:-</w:t>
            </w:r>
            <w:r w:rsidR="00CA5799">
              <w:rPr>
                <w:color w:val="171717" w:themeColor="background2" w:themeShade="1A"/>
              </w:rPr>
              <w:t xml:space="preserve"> </w:t>
            </w:r>
            <w:sdt>
              <w:sdtPr>
                <w:rPr>
                  <w:color w:val="171717" w:themeColor="background2" w:themeShade="1A"/>
                </w:rPr>
                <w:alias w:val="RequestId"/>
                <w:tag w:val="RequestId"/>
                <w:id w:val="-1363272796"/>
                <w:placeholder>
                  <w:docPart w:val="C48AEC1D2E014C148FC36ADB14244270"/>
                </w:placeholder>
                <w:showingPlcHdr/>
              </w:sdtPr>
              <w:sdtEndPr/>
              <w:sdtContent>
                <w:r w:rsidRPr="00CA5799" w:rsidR="00CA5799">
                  <w:rPr>
                    <w:color w:val="171717" w:themeColor="background2" w:themeShade="1A"/>
                  </w:rPr>
                  <w:t xml:space="default">6599</w:t>
                </w:r>
              </w:sdtContent>
            </w:sdt>
          </w:p>
        </w:tc>
      </w:tr>
      <w:tr w:rsidR="00CA5799" w:rsidTr="006F6439">
        <w:trPr>
          <w:trHeight w:val="350"/>
          <w:tblCellSpacing w:w="20" w:type="dxa"/>
        </w:trPr>
        <w:tc>
          <w:tcPr>
            <w:tcW w:w="9085" w:type="dxa"/>
            <w:gridSpan w:val="2"/>
            <w:vAlign w:val="center"/>
            <w:hideMark/>
          </w:tcPr>
          <w:p w:rsidRPr="00CA5799" w:rsidR="00CA5799" w:rsidP="00CA5799" w:rsidRDefault="00CA5799">
            <w:pPr>
              <w:spacing w:line="254" w:lineRule="auto"/>
              <w:jc w:val="both"/>
              <w:rPr>
                <w:sz w:val="18"/>
              </w:rPr>
            </w:pPr>
            <w:r w:rsidRPr="00CA5799">
              <w:rPr>
                <w:color w:val="171717" w:themeColor="background2" w:themeShade="1A"/>
                <w:sz w:val="22"/>
              </w:rPr>
              <w:t>Referred by</w:t>
            </w:r>
            <w:r>
              <w:rPr>
                <w:color w:val="171717" w:themeColor="background2" w:themeShade="1A"/>
                <w:sz w:val="22"/>
              </w:rPr>
              <w:t xml:space="preserve"> </w:t>
            </w:r>
            <w:r w:rsidRPr="00CA5799">
              <w:rPr>
                <w:color w:val="171717" w:themeColor="background2" w:themeShade="1A"/>
                <w:sz w:val="22"/>
              </w:rPr>
              <w:t>:-</w:t>
            </w:r>
            <w:r>
              <w:rPr>
                <w:color w:val="171717" w:themeColor="background2" w:themeShade="1A"/>
                <w:sz w:val="22"/>
              </w:rPr>
              <w:t xml:space="preserve"> </w:t>
            </w:r>
            <w:r w:rsidRPr="00CA5799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ReferredBy"/>
                <w:tag w:val="ReferredBy"/>
                <w:id w:val="1402400208"/>
                <w:placeholder>
                  <w:docPart w:val="038E9C9CFFC14CD0B3F430277DA0D93B"/>
                </w:placeholder>
                <w:showingPlcHdr/>
              </w:sdtPr>
              <w:sdtEndPr/>
              <w:sdtContent>
                <w:r w:rsidRPr="00CA5799">
                  <w:rPr>
                    <w:rStyle w:val="PlaceholderText"/>
                    <w:rFonts w:eastAsiaTheme="minorHAnsi"/>
                  </w:rPr>
                  <w:t xml:space="default">Dr. doctor doctor</w:t>
                </w:r>
              </w:sdtContent>
            </w:sdt>
          </w:p>
        </w:tc>
        <w:tc>
          <w:tcPr>
            <w:tcW w:w="2045" w:type="dxa"/>
            <w:vAlign w:val="center"/>
            <w:hideMark/>
          </w:tcPr>
          <w:p w:rsidRPr="00CA5799" w:rsidR="00CA5799" w:rsidP="004E4E3E" w:rsidRDefault="00CA5799">
            <w:pPr>
              <w:spacing w:line="254" w:lineRule="auto"/>
              <w:jc w:val="both"/>
              <w:rPr>
                <w:color w:val="171717" w:themeColor="background2" w:themeShade="1A"/>
              </w:rPr>
            </w:pPr>
            <w:r w:rsidRPr="00CA5799">
              <w:rPr>
                <w:color w:val="171717" w:themeColor="background2" w:themeShade="1A"/>
                <w:sz w:val="22"/>
              </w:rPr>
              <w:t>Date</w:t>
            </w:r>
            <w:r>
              <w:rPr>
                <w:color w:val="171717" w:themeColor="background2" w:themeShade="1A"/>
                <w:sz w:val="22"/>
              </w:rPr>
              <w:t xml:space="preserve"> </w:t>
            </w:r>
            <w:r w:rsidRPr="00CA5799">
              <w:rPr>
                <w:color w:val="171717" w:themeColor="background2" w:themeShade="1A"/>
                <w:sz w:val="22"/>
              </w:rPr>
              <w:t>:-</w:t>
            </w:r>
            <w:r>
              <w:rPr>
                <w:color w:val="171717" w:themeColor="background2" w:themeShade="1A"/>
              </w:rPr>
              <w:t xml:space="preserve"> </w:t>
            </w:r>
            <w:sdt>
              <w:sdtPr>
                <w:rPr>
                  <w:color w:val="171717" w:themeColor="background2" w:themeShade="1A"/>
                </w:rPr>
                <w:alias w:val="Date"/>
                <w:tag w:val="Date"/>
                <w:id w:val="-1054770337"/>
                <w:placeholder>
                  <w:docPart w:val="513CE579A4DE42AAA12EE4AD9C9BD4F8"/>
                </w:placeholder>
                <w:showingPlcHdr/>
              </w:sdtPr>
              <w:sdtEndPr/>
              <w:sdtContent>
                <w:r w:rsidRPr="00CA5799">
                  <w:rPr>
                    <w:rStyle w:val="PlaceholderText"/>
                    <w:rFonts w:eastAsiaTheme="minorHAnsi"/>
                  </w:rPr>
                  <w:t xml:space="default">26-03-2018 03:19:20 PM</w:t>
                </w:r>
              </w:sdtContent>
            </w:sdt>
          </w:p>
        </w:tc>
      </w:tr>
    </w:tbl>
    <w:p w:rsidR="00494071" w:rsidP="005B491F" w:rsidRDefault="00494071">
      <w:pPr>
        <w:rPr>
          <w:b/>
        </w:rPr>
      </w:pPr>
    </w:p>
    <w:p w:rsidR="0035123F" w:rsidP="005B491F" w:rsidRDefault="0035123F">
      <w:pPr>
        <w:rPr>
          <w:b/>
        </w:rPr>
      </w:pPr>
      <w:bookmarkStart w:name="_GoBack" w:id="0"/>
      <w:bookmarkEnd w:id="0"/>
    </w:p>
    <w:sdt>
      <w:sdtPr>
        <w:rPr>
          <w:b/>
        </w:rPr>
        <w:alias w:val="ReportText"/>
        <w:tag w:val="ReportText"/>
        <w:id w:val="461689312"/>
        <w:placeholder>
          <w:docPart w:val="E2F5176B572C47B99FD2F96025620CA9"/>
        </w:placeholder>
        <w:showingPlcHdr/>
      </w:sdtPr>
      <w:sdtEndPr/>
      <w:sdtContent>
        <w:p w:rsidR="00187AD5" w:rsidP="0035123F" w:rsidRDefault="002A6F41">
          <w:pPr>
            <w:jc w:val="center"/>
            <w:rPr>
              <w:b/>
            </w:rPr>
          </w:pPr>
          <w:r>
            <w:rPr>
              <w:b/>
            </w:rPr>
            <w:t xml:space="default"> </w:t>
          </w:r>
        </w:p>
      </w:sdtContent>
    </w:sdt>
    <w:p w:rsidR="00494071" w:rsidP="005B491F" w:rsidRDefault="00494071">
      <w:pPr>
        <w:rPr>
          <w:b/>
        </w:rPr>
      </w:pPr>
    </w:p>
    <w:p w:rsidR="00494071" w:rsidP="005B491F" w:rsidRDefault="00494071">
      <w:pPr>
        <w:rPr>
          <w:b/>
        </w:rPr>
      </w:pPr>
    </w:p>
    <w:p w:rsidR="00705F93" w:rsidP="005B491F" w:rsidRDefault="00705F93">
      <w:pPr>
        <w:rPr>
          <w:b/>
        </w:rPr>
      </w:pPr>
    </w:p>
    <w:p w:rsidR="00CF117A" w:rsidP="006D7F32" w:rsidRDefault="00CF117A">
      <w:pPr>
        <w:rPr>
          <w:b/>
        </w:rPr>
      </w:pPr>
    </w:p>
    <w:sectPr w:rsidR="00CF117A" w:rsidSect="006572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  <w:altChunk r:id="chunki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4E6" w:rsidRDefault="009C64E6" w:rsidP="00194508">
      <w:r>
        <w:separator/>
      </w:r>
    </w:p>
  </w:endnote>
  <w:endnote w:type="continuationSeparator" w:id="0">
    <w:p w:rsidR="009C64E6" w:rsidRDefault="009C64E6" w:rsidP="0019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4E6" w:rsidRDefault="009C64E6" w:rsidP="00194508">
      <w:r>
        <w:separator/>
      </w:r>
    </w:p>
  </w:footnote>
  <w:footnote w:type="continuationSeparator" w:id="0">
    <w:p w:rsidR="009C64E6" w:rsidRDefault="009C64E6" w:rsidP="0019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14A" w:rsidRDefault="0025414A">
    <w:pPr>
      <w:pStyle w:val="Header"/>
    </w:pPr>
  </w:p>
  <w:p w:rsidR="0025414A" w:rsidRDefault="0025414A">
    <w:pPr>
      <w:pStyle w:val="Header"/>
    </w:pPr>
  </w:p>
  <w:p w:rsidR="0025414A" w:rsidRDefault="0025414A">
    <w:pPr>
      <w:pStyle w:val="Header"/>
    </w:pPr>
  </w:p>
  <w:p w:rsidR="0025414A" w:rsidRDefault="0025414A">
    <w:pPr>
      <w:pStyle w:val="Header"/>
    </w:pPr>
  </w:p>
  <w:p w:rsidR="0025414A" w:rsidRDefault="0025414A">
    <w:pPr>
      <w:pStyle w:val="Header"/>
    </w:pPr>
  </w:p>
  <w:p w:rsidR="0025414A" w:rsidRDefault="00254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3F"/>
    <w:rsid w:val="000344A0"/>
    <w:rsid w:val="00051059"/>
    <w:rsid w:val="00056576"/>
    <w:rsid w:val="000831FC"/>
    <w:rsid w:val="00084F66"/>
    <w:rsid w:val="000925B5"/>
    <w:rsid w:val="000B7E66"/>
    <w:rsid w:val="000C0305"/>
    <w:rsid w:val="000E0F12"/>
    <w:rsid w:val="000E71DF"/>
    <w:rsid w:val="000F436D"/>
    <w:rsid w:val="00122F34"/>
    <w:rsid w:val="001347FA"/>
    <w:rsid w:val="00137053"/>
    <w:rsid w:val="00142657"/>
    <w:rsid w:val="00154B05"/>
    <w:rsid w:val="001735C4"/>
    <w:rsid w:val="00181BCB"/>
    <w:rsid w:val="001854C9"/>
    <w:rsid w:val="00187AD5"/>
    <w:rsid w:val="00192375"/>
    <w:rsid w:val="00194508"/>
    <w:rsid w:val="001B5414"/>
    <w:rsid w:val="001B5A73"/>
    <w:rsid w:val="001B7E7A"/>
    <w:rsid w:val="001F1666"/>
    <w:rsid w:val="002042AD"/>
    <w:rsid w:val="00234C6F"/>
    <w:rsid w:val="00236633"/>
    <w:rsid w:val="002406EF"/>
    <w:rsid w:val="00253AED"/>
    <w:rsid w:val="0025414A"/>
    <w:rsid w:val="00260B89"/>
    <w:rsid w:val="00262560"/>
    <w:rsid w:val="002A46E5"/>
    <w:rsid w:val="002A6F41"/>
    <w:rsid w:val="002B6139"/>
    <w:rsid w:val="002B69CD"/>
    <w:rsid w:val="002C1F76"/>
    <w:rsid w:val="002D7B63"/>
    <w:rsid w:val="002F5B15"/>
    <w:rsid w:val="0030298B"/>
    <w:rsid w:val="00302E2D"/>
    <w:rsid w:val="003112E2"/>
    <w:rsid w:val="00317EF2"/>
    <w:rsid w:val="00327A23"/>
    <w:rsid w:val="00327C9F"/>
    <w:rsid w:val="0033125F"/>
    <w:rsid w:val="0033142A"/>
    <w:rsid w:val="00340789"/>
    <w:rsid w:val="00344905"/>
    <w:rsid w:val="0035123F"/>
    <w:rsid w:val="003541D2"/>
    <w:rsid w:val="00363806"/>
    <w:rsid w:val="00367CF7"/>
    <w:rsid w:val="00373485"/>
    <w:rsid w:val="00391F51"/>
    <w:rsid w:val="003A33D4"/>
    <w:rsid w:val="003A4674"/>
    <w:rsid w:val="003E0D72"/>
    <w:rsid w:val="003E14DD"/>
    <w:rsid w:val="003F7A85"/>
    <w:rsid w:val="00402B51"/>
    <w:rsid w:val="00402F3B"/>
    <w:rsid w:val="00421B37"/>
    <w:rsid w:val="00451C36"/>
    <w:rsid w:val="0045683C"/>
    <w:rsid w:val="00486A19"/>
    <w:rsid w:val="00494071"/>
    <w:rsid w:val="004A0EE4"/>
    <w:rsid w:val="004A24B6"/>
    <w:rsid w:val="004B1CF4"/>
    <w:rsid w:val="004C5C76"/>
    <w:rsid w:val="004D032D"/>
    <w:rsid w:val="004D1972"/>
    <w:rsid w:val="004F534B"/>
    <w:rsid w:val="00500FD4"/>
    <w:rsid w:val="00516A8A"/>
    <w:rsid w:val="0051767A"/>
    <w:rsid w:val="00530563"/>
    <w:rsid w:val="00535AF5"/>
    <w:rsid w:val="00552703"/>
    <w:rsid w:val="00575089"/>
    <w:rsid w:val="005842DA"/>
    <w:rsid w:val="00585792"/>
    <w:rsid w:val="0059324A"/>
    <w:rsid w:val="00595F6A"/>
    <w:rsid w:val="005A7E12"/>
    <w:rsid w:val="005B491F"/>
    <w:rsid w:val="005C5F65"/>
    <w:rsid w:val="00602355"/>
    <w:rsid w:val="00623820"/>
    <w:rsid w:val="00625B05"/>
    <w:rsid w:val="006351CD"/>
    <w:rsid w:val="00641CF4"/>
    <w:rsid w:val="00657272"/>
    <w:rsid w:val="00661FFC"/>
    <w:rsid w:val="00677A32"/>
    <w:rsid w:val="00684DF5"/>
    <w:rsid w:val="006B344F"/>
    <w:rsid w:val="006B5B6F"/>
    <w:rsid w:val="006C498F"/>
    <w:rsid w:val="006D1168"/>
    <w:rsid w:val="006D67FF"/>
    <w:rsid w:val="006D7F32"/>
    <w:rsid w:val="006F4CF8"/>
    <w:rsid w:val="006F6439"/>
    <w:rsid w:val="00705F93"/>
    <w:rsid w:val="007126ED"/>
    <w:rsid w:val="0073402F"/>
    <w:rsid w:val="00742BA6"/>
    <w:rsid w:val="00763CF5"/>
    <w:rsid w:val="0076464A"/>
    <w:rsid w:val="00765FCD"/>
    <w:rsid w:val="00781676"/>
    <w:rsid w:val="007A2681"/>
    <w:rsid w:val="007A3C2E"/>
    <w:rsid w:val="007B6783"/>
    <w:rsid w:val="007C15D3"/>
    <w:rsid w:val="007C48F1"/>
    <w:rsid w:val="00800158"/>
    <w:rsid w:val="0080435E"/>
    <w:rsid w:val="00804C13"/>
    <w:rsid w:val="00807CC8"/>
    <w:rsid w:val="008106AD"/>
    <w:rsid w:val="00815103"/>
    <w:rsid w:val="008347C9"/>
    <w:rsid w:val="008743A3"/>
    <w:rsid w:val="0087602E"/>
    <w:rsid w:val="0087784F"/>
    <w:rsid w:val="008B0ACF"/>
    <w:rsid w:val="008B6598"/>
    <w:rsid w:val="008D3699"/>
    <w:rsid w:val="008F5A76"/>
    <w:rsid w:val="00907C04"/>
    <w:rsid w:val="009324FD"/>
    <w:rsid w:val="00942DB9"/>
    <w:rsid w:val="00956D2B"/>
    <w:rsid w:val="00957D0A"/>
    <w:rsid w:val="00967D63"/>
    <w:rsid w:val="009736DB"/>
    <w:rsid w:val="009754F6"/>
    <w:rsid w:val="009819FB"/>
    <w:rsid w:val="009979F3"/>
    <w:rsid w:val="009A0AEE"/>
    <w:rsid w:val="009B1186"/>
    <w:rsid w:val="009C64E6"/>
    <w:rsid w:val="009D40EA"/>
    <w:rsid w:val="009E1459"/>
    <w:rsid w:val="009E2CD3"/>
    <w:rsid w:val="009E33FD"/>
    <w:rsid w:val="009F563E"/>
    <w:rsid w:val="009F7570"/>
    <w:rsid w:val="009F78CF"/>
    <w:rsid w:val="00A11833"/>
    <w:rsid w:val="00A225CA"/>
    <w:rsid w:val="00A31032"/>
    <w:rsid w:val="00A4111C"/>
    <w:rsid w:val="00A66F6E"/>
    <w:rsid w:val="00AC4C36"/>
    <w:rsid w:val="00AD1266"/>
    <w:rsid w:val="00B02CA1"/>
    <w:rsid w:val="00B10777"/>
    <w:rsid w:val="00B222EE"/>
    <w:rsid w:val="00B259E6"/>
    <w:rsid w:val="00B33C48"/>
    <w:rsid w:val="00B34588"/>
    <w:rsid w:val="00B434FA"/>
    <w:rsid w:val="00B865E0"/>
    <w:rsid w:val="00B86B86"/>
    <w:rsid w:val="00B92905"/>
    <w:rsid w:val="00BA1B88"/>
    <w:rsid w:val="00BA4B59"/>
    <w:rsid w:val="00BA5021"/>
    <w:rsid w:val="00BB1D42"/>
    <w:rsid w:val="00BB71EF"/>
    <w:rsid w:val="00BD703A"/>
    <w:rsid w:val="00BD7093"/>
    <w:rsid w:val="00BE1692"/>
    <w:rsid w:val="00BE35A0"/>
    <w:rsid w:val="00BE4EA6"/>
    <w:rsid w:val="00C0093C"/>
    <w:rsid w:val="00C442F4"/>
    <w:rsid w:val="00C5655F"/>
    <w:rsid w:val="00C61FBE"/>
    <w:rsid w:val="00C8500E"/>
    <w:rsid w:val="00C96316"/>
    <w:rsid w:val="00CA3FA4"/>
    <w:rsid w:val="00CA5799"/>
    <w:rsid w:val="00CC1991"/>
    <w:rsid w:val="00CD5730"/>
    <w:rsid w:val="00CE310F"/>
    <w:rsid w:val="00CE7EA5"/>
    <w:rsid w:val="00CF117A"/>
    <w:rsid w:val="00D05A80"/>
    <w:rsid w:val="00D066B9"/>
    <w:rsid w:val="00D32E5E"/>
    <w:rsid w:val="00D47D33"/>
    <w:rsid w:val="00D52010"/>
    <w:rsid w:val="00D52662"/>
    <w:rsid w:val="00D700D3"/>
    <w:rsid w:val="00D715DA"/>
    <w:rsid w:val="00D944E9"/>
    <w:rsid w:val="00DA25B0"/>
    <w:rsid w:val="00DA3591"/>
    <w:rsid w:val="00DC6D41"/>
    <w:rsid w:val="00DE0822"/>
    <w:rsid w:val="00E27304"/>
    <w:rsid w:val="00E33969"/>
    <w:rsid w:val="00E36C7C"/>
    <w:rsid w:val="00E40C38"/>
    <w:rsid w:val="00E43B23"/>
    <w:rsid w:val="00E56090"/>
    <w:rsid w:val="00E5755A"/>
    <w:rsid w:val="00E6308E"/>
    <w:rsid w:val="00E6739E"/>
    <w:rsid w:val="00E80D62"/>
    <w:rsid w:val="00E916B2"/>
    <w:rsid w:val="00EA273B"/>
    <w:rsid w:val="00EC20C9"/>
    <w:rsid w:val="00EF7C16"/>
    <w:rsid w:val="00EF7C30"/>
    <w:rsid w:val="00F003A0"/>
    <w:rsid w:val="00F07AB1"/>
    <w:rsid w:val="00F266A5"/>
    <w:rsid w:val="00F4784D"/>
    <w:rsid w:val="00F61256"/>
    <w:rsid w:val="00F94E19"/>
    <w:rsid w:val="00FA597C"/>
    <w:rsid w:val="00FA6EC0"/>
    <w:rsid w:val="00FB3D22"/>
    <w:rsid w:val="00FB57D6"/>
    <w:rsid w:val="00FD615E"/>
    <w:rsid w:val="00FF6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41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194508"/>
    <w:pPr>
      <w:keepNext/>
      <w:framePr w:hSpace="180" w:wrap="around" w:vAnchor="text" w:hAnchor="margin" w:xAlign="center" w:y="-15"/>
      <w:outlineLvl w:val="7"/>
    </w:pPr>
    <w:rPr>
      <w:rFonts w:ascii="Tahoma" w:hAnsi="Tahoma" w:cs="Tahoma"/>
      <w:b/>
      <w:bCs/>
      <w:color w:val="0000FF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94508"/>
    <w:rPr>
      <w:rFonts w:ascii="Tahoma" w:eastAsia="Times New Roman" w:hAnsi="Tahoma" w:cs="Tahoma"/>
      <w:b/>
      <w:b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0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4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41D2"/>
    <w:rPr>
      <w:color w:val="808080"/>
    </w:rPr>
  </w:style>
  <w:style w:type="table" w:styleId="TableGrid">
    <w:name w:val="Table Grid"/>
    <w:basedOn w:val="TableNormal"/>
    <w:uiPriority w:val="39"/>
    <w:rsid w:val="0049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.xml" Id="rId9" /><Relationship Type="http://schemas.openxmlformats.org/officeDocument/2006/relationships/aFChunk" Target="/word/afchunk.htm" Id="chunki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312891602F46AF8FFF8E0705EC2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30846-7A7B-4CDE-95FB-051ADE80296B}"/>
      </w:docPartPr>
      <w:docPartBody>
        <w:p w:rsidR="00000000" w:rsidRDefault="00BA0541">
          <w:pPr>
            <w:pStyle w:val="74312891602F46AF8FFF8E0705EC22CA"/>
          </w:pPr>
          <w:r w:rsidRPr="00CA5799">
            <w:rPr>
              <w:rStyle w:val="PlaceholderText"/>
            </w:rPr>
            <w:t xml:space="preserve"> </w:t>
          </w:r>
        </w:p>
      </w:docPartBody>
    </w:docPart>
    <w:docPart>
      <w:docPartPr>
        <w:name w:val="68459A2691864796A5ACD9169D0DE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185AC-3320-4A5D-A141-DAE9424A5760}"/>
      </w:docPartPr>
      <w:docPartBody>
        <w:p w:rsidR="00000000" w:rsidRDefault="00BA0541">
          <w:pPr>
            <w:pStyle w:val="68459A2691864796A5ACD9169D0DE04C"/>
          </w:pPr>
          <w:r w:rsidRPr="00CA5799">
            <w:rPr>
              <w:color w:val="171717" w:themeColor="background2" w:themeShade="1A"/>
            </w:rPr>
            <w:t xml:space="preserve"> </w:t>
          </w:r>
        </w:p>
      </w:docPartBody>
    </w:docPart>
    <w:docPart>
      <w:docPartPr>
        <w:name w:val="07803FC343CF446D8311D086CA26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E54C-1EFE-4A01-B587-04B0B846AC99}"/>
      </w:docPartPr>
      <w:docPartBody>
        <w:p w:rsidR="00000000" w:rsidRDefault="00BA0541">
          <w:pPr>
            <w:pStyle w:val="07803FC343CF446D8311D086CA26ED02"/>
          </w:pPr>
          <w:r w:rsidRPr="00CA5799">
            <w:rPr>
              <w:color w:val="171717" w:themeColor="background2" w:themeShade="1A"/>
            </w:rPr>
            <w:t xml:space="preserve"> </w:t>
          </w:r>
        </w:p>
      </w:docPartBody>
    </w:docPart>
    <w:docPart>
      <w:docPartPr>
        <w:name w:val="C48AEC1D2E014C148FC36ADB1424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39A7-0808-42EB-884F-AF89F26C2386}"/>
      </w:docPartPr>
      <w:docPartBody>
        <w:p w:rsidR="00000000" w:rsidRDefault="00BA0541">
          <w:pPr>
            <w:pStyle w:val="C48AEC1D2E014C148FC36ADB14244270"/>
          </w:pPr>
          <w:r w:rsidRPr="00CA5799">
            <w:rPr>
              <w:color w:val="171717" w:themeColor="background2" w:themeShade="1A"/>
            </w:rPr>
            <w:t xml:space="preserve"> </w:t>
          </w:r>
        </w:p>
      </w:docPartBody>
    </w:docPart>
    <w:docPart>
      <w:docPartPr>
        <w:name w:val="038E9C9CFFC14CD0B3F430277DA0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441C4-2FF7-4229-8C04-8B15BE36E4EA}"/>
      </w:docPartPr>
      <w:docPartBody>
        <w:p w:rsidR="00000000" w:rsidRDefault="00BA0541">
          <w:pPr>
            <w:pStyle w:val="038E9C9CFFC14CD0B3F430277DA0D93B"/>
          </w:pPr>
          <w:r w:rsidRPr="00CA5799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513CE579A4DE42AAA12EE4AD9C9BD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EA9A-4486-4BEA-A2A5-2C6553BD43E7}"/>
      </w:docPartPr>
      <w:docPartBody>
        <w:p w:rsidR="00000000" w:rsidRDefault="00BA0541">
          <w:pPr>
            <w:pStyle w:val="513CE579A4DE42AAA12EE4AD9C9BD4F8"/>
          </w:pPr>
          <w:r w:rsidRPr="00CA5799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E2F5176B572C47B99FD2F96025620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11043-0456-4C74-8F48-AE948C616F50}"/>
      </w:docPartPr>
      <w:docPartBody>
        <w:p w:rsidR="00000000" w:rsidRDefault="00BA0541">
          <w:pPr>
            <w:pStyle w:val="E2F5176B572C47B99FD2F96025620CA9"/>
          </w:pPr>
          <w:r>
            <w:rPr>
              <w:b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41"/>
    <w:rsid w:val="00B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312891602F46AF8FFF8E0705EC22CA">
    <w:name w:val="74312891602F46AF8FFF8E0705EC22CA"/>
  </w:style>
  <w:style w:type="paragraph" w:customStyle="1" w:styleId="68459A2691864796A5ACD9169D0DE04C">
    <w:name w:val="68459A2691864796A5ACD9169D0DE04C"/>
  </w:style>
  <w:style w:type="paragraph" w:customStyle="1" w:styleId="07803FC343CF446D8311D086CA26ED02">
    <w:name w:val="07803FC343CF446D8311D086CA26ED02"/>
  </w:style>
  <w:style w:type="paragraph" w:customStyle="1" w:styleId="C48AEC1D2E014C148FC36ADB14244270">
    <w:name w:val="C48AEC1D2E014C148FC36ADB14244270"/>
  </w:style>
  <w:style w:type="paragraph" w:customStyle="1" w:styleId="038E9C9CFFC14CD0B3F430277DA0D93B">
    <w:name w:val="038E9C9CFFC14CD0B3F430277DA0D93B"/>
  </w:style>
  <w:style w:type="paragraph" w:customStyle="1" w:styleId="513CE579A4DE42AAA12EE4AD9C9BD4F8">
    <w:name w:val="513CE579A4DE42AAA12EE4AD9C9BD4F8"/>
  </w:style>
  <w:style w:type="paragraph" w:customStyle="1" w:styleId="E2F5176B572C47B99FD2F96025620CA9">
    <w:name w:val="E2F5176B572C47B99FD2F96025620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ReportTemplate1.dotx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BULBULE</dc:creator>
  <cp:lastModifiedBy>nagesh BULBULE</cp:lastModifiedBy>
  <cp:revision>2</cp:revision>
  <cp:lastPrinted>2016-10-21T02:11:00Z</cp:lastPrinted>
  <dcterms:created xsi:type="dcterms:W3CDTF">2018-03-11T12:06:00Z</dcterms:created>
  <dcterms:modified xsi:type="dcterms:W3CDTF">2018-03-11T12:07:00Z</dcterms:modified>
</cp:coreProperties>
</file>